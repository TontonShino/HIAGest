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42D0" w14:textId="77777777" w:rsidR="00635766" w:rsidRDefault="00635766"/>
    <w:p w14:paraId="17E6CD6D" w14:textId="77777777" w:rsidR="00800BE8" w:rsidRDefault="00800BE8"/>
    <w:p w14:paraId="0C639A5B" w14:textId="77777777" w:rsidR="00800BE8" w:rsidRDefault="00800BE8"/>
    <w:p w14:paraId="642551AC" w14:textId="77777777" w:rsidR="00800BE8" w:rsidRDefault="00800BE8"/>
    <w:p w14:paraId="06BB31AB" w14:textId="77777777" w:rsidR="00800BE8" w:rsidRDefault="00800BE8"/>
    <w:p w14:paraId="566D1C1A" w14:textId="77777777" w:rsidR="00635766" w:rsidRDefault="00635766"/>
    <w:p w14:paraId="32DBE704" w14:textId="77777777" w:rsidR="009252DD" w:rsidRDefault="003F73E1" w:rsidP="00D43C07">
      <w:pPr>
        <w:jc w:val="center"/>
      </w:pPr>
      <w:r>
        <w:rPr>
          <w:noProof/>
          <w:lang w:eastAsia="fr-FR"/>
        </w:rPr>
        <w:drawing>
          <wp:inline distT="0" distB="0" distL="0" distR="0" wp14:anchorId="48435F85" wp14:editId="5BB44D67">
            <wp:extent cx="5446644" cy="5234110"/>
            <wp:effectExtent l="0" t="0" r="190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EQv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294" cy="52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4890" w14:textId="77777777" w:rsidR="00635766" w:rsidRDefault="00635766"/>
    <w:p w14:paraId="0BFE9A6D" w14:textId="77777777" w:rsidR="00635766" w:rsidRDefault="00635766"/>
    <w:p w14:paraId="41770078" w14:textId="77777777" w:rsidR="00635766" w:rsidRDefault="00635766"/>
    <w:p w14:paraId="0D59D044" w14:textId="77777777" w:rsidR="00635766" w:rsidRDefault="00635766"/>
    <w:p w14:paraId="49977DEB" w14:textId="77777777" w:rsidR="00635766" w:rsidRDefault="00635766"/>
    <w:p w14:paraId="53C68992" w14:textId="77777777" w:rsidR="00635766" w:rsidRDefault="00635766"/>
    <w:p w14:paraId="029880C8" w14:textId="02E7865E" w:rsidR="00635766" w:rsidRPr="00635766" w:rsidRDefault="00507966" w:rsidP="00635766">
      <w:pPr>
        <w:jc w:val="right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>Tests Unitaire/Validation</w:t>
      </w:r>
    </w:p>
    <w:p w14:paraId="2F912ADC" w14:textId="1D669980" w:rsidR="00635766" w:rsidRPr="00635766" w:rsidRDefault="00A24DAB" w:rsidP="00635766">
      <w:pPr>
        <w:jc w:val="right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>22/04/2018</w:t>
      </w:r>
    </w:p>
    <w:p w14:paraId="6F260839" w14:textId="77777777" w:rsidR="000E04A9" w:rsidRDefault="000E04A9"/>
    <w:p w14:paraId="21165C6F" w14:textId="77777777" w:rsidR="000E04A9" w:rsidRDefault="00546E99">
      <w:r>
        <w:t>SOMMAIRE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3058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4554F4" w14:textId="291002C9" w:rsidR="00A24DAB" w:rsidRDefault="00A24DAB">
          <w:pPr>
            <w:pStyle w:val="En-ttedetabledesmatires"/>
          </w:pPr>
          <w:r>
            <w:t>Table des matières</w:t>
          </w:r>
        </w:p>
        <w:p w14:paraId="643BEAB2" w14:textId="688B2B6D" w:rsidR="001F0E8A" w:rsidRDefault="00A24D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20105" w:history="1">
            <w:r w:rsidR="001F0E8A" w:rsidRPr="00CE3E0A">
              <w:rPr>
                <w:rStyle w:val="Lienhypertexte"/>
                <w:noProof/>
              </w:rPr>
              <w:t>Présentation de l’entreprise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_Toc514920105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3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69A795EA" w14:textId="02C443AD" w:rsidR="001F0E8A" w:rsidRDefault="00FB56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06" w:history="1">
            <w:r w:rsidR="001F0E8A" w:rsidRPr="00CE3E0A">
              <w:rPr>
                <w:rStyle w:val="Lienhypertexte"/>
                <w:noProof/>
              </w:rPr>
              <w:t>Introduction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_Toc514920106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3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5D2F1762" w14:textId="288FCF3F" w:rsidR="001F0E8A" w:rsidRDefault="00FB56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07" w:history="1">
            <w:r w:rsidR="001F0E8A" w:rsidRPr="00CE3E0A">
              <w:rPr>
                <w:rStyle w:val="Lienhypertexte"/>
                <w:noProof/>
              </w:rPr>
              <w:t>Cahiers des Tests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_Toc514920107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4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72A10196" w14:textId="42FE1A25" w:rsidR="001F0E8A" w:rsidRDefault="00FB56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08" w:history="1">
            <w:r w:rsidR="001F0E8A" w:rsidRPr="00CE3E0A">
              <w:rPr>
                <w:rStyle w:val="Lienhypertexte"/>
                <w:noProof/>
              </w:rPr>
              <w:t>Equipements (+Statut):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_Toc514920108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4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25C6C26B" w14:textId="6A5FB3F7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09" w:history="1">
            <w:r w:rsidR="001F0E8A" w:rsidRPr="00CE3E0A">
              <w:rPr>
                <w:rStyle w:val="Lienhypertexte"/>
                <w:noProof/>
              </w:rPr>
              <w:t>Ajout Equipement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_Toc514920109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4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551D3E23" w14:textId="3829C630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0" w:history="1">
            <w:r w:rsidR="001F0E8A" w:rsidRPr="00CE3E0A">
              <w:rPr>
                <w:rStyle w:val="Lienhypertexte"/>
                <w:noProof/>
              </w:rPr>
              <w:t>Retrait Equipement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_Toc514920110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4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5DE5B88D" w14:textId="6162CC1B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1" w:history="1">
            <w:r w:rsidR="001F0E8A" w:rsidRPr="00CE3E0A">
              <w:rPr>
                <w:rStyle w:val="Lienhypertexte"/>
                <w:noProof/>
              </w:rPr>
              <w:t>Màj Equipement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_Toc514920111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4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50E5F262" w14:textId="6179DF25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2" w:history="1">
            <w:r w:rsidR="001F0E8A" w:rsidRPr="00CE3E0A">
              <w:rPr>
                <w:rStyle w:val="Lienhypertexte"/>
                <w:noProof/>
              </w:rPr>
              <w:t>Listing Equipement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_Toc514920112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4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2090686E" w14:textId="67E1D467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3" w:history="1">
            <w:r w:rsidR="001F0E8A" w:rsidRPr="00CE3E0A">
              <w:rPr>
                <w:rStyle w:val="Lienhypertexte"/>
                <w:noProof/>
              </w:rPr>
              <w:t>Mettre à jour Statut Equipement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_Toc514920113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5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5F02FABB" w14:textId="42089657" w:rsidR="001F0E8A" w:rsidRDefault="00FB56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4" w:history="1">
            <w:r w:rsidR="001F0E8A" w:rsidRPr="00CE3E0A">
              <w:rPr>
                <w:rStyle w:val="Lienhypertexte"/>
                <w:noProof/>
              </w:rPr>
              <w:t>Utilisateur(+Accès):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_Toc514920114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5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1059CFAC" w14:textId="71F730EB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5" w:history="1">
            <w:r w:rsidR="001F0E8A" w:rsidRPr="00CE3E0A">
              <w:rPr>
                <w:rStyle w:val="Lienhypertexte"/>
                <w:noProof/>
              </w:rPr>
              <w:t>Ajout Utilisateur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_Toc514920115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5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6080B700" w14:textId="663C0319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6" w:history="1">
            <w:r w:rsidR="001F0E8A" w:rsidRPr="00CE3E0A">
              <w:rPr>
                <w:rStyle w:val="Lienhypertexte"/>
                <w:noProof/>
              </w:rPr>
              <w:t>Retrait Utilisateur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_Toc514920116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5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44F959B6" w14:textId="0A34BAFA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7" w:history="1">
            <w:r w:rsidR="001F0E8A" w:rsidRPr="00CE3E0A">
              <w:rPr>
                <w:rStyle w:val="Lienhypertexte"/>
                <w:noProof/>
              </w:rPr>
              <w:t>Màj Utilisateur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_Toc514920117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6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2CF3655F" w14:textId="06909884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8" w:history="1">
            <w:r w:rsidR="001F0E8A" w:rsidRPr="00CE3E0A">
              <w:rPr>
                <w:rStyle w:val="Lienhypertexte"/>
                <w:noProof/>
              </w:rPr>
              <w:t>Listing Utilisateur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_Toc514920118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6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1084C794" w14:textId="2A478727" w:rsidR="001F0E8A" w:rsidRDefault="00FB5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19" w:history="1">
            <w:r w:rsidR="001F0E8A" w:rsidRPr="00CE3E0A">
              <w:rPr>
                <w:rStyle w:val="Lienhypertexte"/>
                <w:noProof/>
              </w:rPr>
              <w:t>Màj Accès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_Toc514920119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6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50E938FA" w14:textId="076F49C1" w:rsidR="001F0E8A" w:rsidRDefault="00FB56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20120" w:history="1">
            <w:r w:rsidR="001F0E8A" w:rsidRPr="00CE3E0A">
              <w:rPr>
                <w:rStyle w:val="Lienhypertexte"/>
                <w:noProof/>
              </w:rPr>
              <w:t>Connexion :</w:t>
            </w:r>
            <w:r w:rsidR="001F0E8A">
              <w:rPr>
                <w:noProof/>
                <w:webHidden/>
              </w:rPr>
              <w:tab/>
            </w:r>
            <w:r w:rsidR="001F0E8A">
              <w:rPr>
                <w:noProof/>
                <w:webHidden/>
              </w:rPr>
              <w:fldChar w:fldCharType="begin"/>
            </w:r>
            <w:r w:rsidR="001F0E8A">
              <w:rPr>
                <w:noProof/>
                <w:webHidden/>
              </w:rPr>
              <w:instrText xml:space="preserve"> PAGEREF _Toc514920120 \h </w:instrText>
            </w:r>
            <w:r w:rsidR="001F0E8A">
              <w:rPr>
                <w:noProof/>
                <w:webHidden/>
              </w:rPr>
            </w:r>
            <w:r w:rsidR="001F0E8A">
              <w:rPr>
                <w:noProof/>
                <w:webHidden/>
              </w:rPr>
              <w:fldChar w:fldCharType="separate"/>
            </w:r>
            <w:r w:rsidR="001F0E8A">
              <w:rPr>
                <w:noProof/>
                <w:webHidden/>
              </w:rPr>
              <w:t>6</w:t>
            </w:r>
            <w:r w:rsidR="001F0E8A">
              <w:rPr>
                <w:noProof/>
                <w:webHidden/>
              </w:rPr>
              <w:fldChar w:fldCharType="end"/>
            </w:r>
          </w:hyperlink>
        </w:p>
        <w:p w14:paraId="10D8D947" w14:textId="0C423D72" w:rsidR="00A24DAB" w:rsidRDefault="00A24DAB">
          <w:r>
            <w:rPr>
              <w:b/>
              <w:bCs/>
            </w:rPr>
            <w:fldChar w:fldCharType="end"/>
          </w:r>
        </w:p>
      </w:sdtContent>
    </w:sdt>
    <w:p w14:paraId="71E4CD30" w14:textId="77777777" w:rsidR="00546E99" w:rsidRDefault="00546E99"/>
    <w:p w14:paraId="71A0937C" w14:textId="77777777" w:rsidR="0003698F" w:rsidRDefault="0003698F"/>
    <w:p w14:paraId="3846EF5D" w14:textId="77777777" w:rsidR="0003698F" w:rsidRDefault="0003698F"/>
    <w:p w14:paraId="14598B3E" w14:textId="77777777" w:rsidR="0003698F" w:rsidRDefault="0003698F"/>
    <w:p w14:paraId="4A3F95CD" w14:textId="77777777" w:rsidR="0003698F" w:rsidRDefault="0003698F"/>
    <w:p w14:paraId="0462AFDE" w14:textId="77777777" w:rsidR="0003698F" w:rsidRDefault="0003698F"/>
    <w:p w14:paraId="59019BAF" w14:textId="77777777" w:rsidR="0003698F" w:rsidRDefault="0003698F"/>
    <w:p w14:paraId="2DBE5FB8" w14:textId="77777777" w:rsidR="0003698F" w:rsidRDefault="0003698F"/>
    <w:p w14:paraId="7B6AD2D5" w14:textId="77777777" w:rsidR="0003698F" w:rsidRDefault="0003698F"/>
    <w:p w14:paraId="4C273009" w14:textId="77777777" w:rsidR="0003698F" w:rsidRDefault="0003698F"/>
    <w:p w14:paraId="166AB073" w14:textId="77777777" w:rsidR="0003698F" w:rsidRDefault="0003698F"/>
    <w:p w14:paraId="15FFE3D4" w14:textId="77777777" w:rsidR="0003698F" w:rsidRDefault="0003698F"/>
    <w:p w14:paraId="14D3EA66" w14:textId="77777777" w:rsidR="0003698F" w:rsidRDefault="0003698F"/>
    <w:p w14:paraId="20D40F3E" w14:textId="77777777" w:rsidR="0003698F" w:rsidRDefault="0003698F"/>
    <w:p w14:paraId="02597C3E" w14:textId="77777777" w:rsidR="0003698F" w:rsidRDefault="0003698F"/>
    <w:p w14:paraId="3E000B46" w14:textId="77777777" w:rsidR="0003698F" w:rsidRDefault="0003698F"/>
    <w:p w14:paraId="22BD517A" w14:textId="77777777" w:rsidR="0003698F" w:rsidRDefault="0003698F"/>
    <w:p w14:paraId="53EB8604" w14:textId="77777777" w:rsidR="0003698F" w:rsidRDefault="0003698F"/>
    <w:p w14:paraId="0D813959" w14:textId="77777777" w:rsidR="0003698F" w:rsidRDefault="0003698F"/>
    <w:p w14:paraId="3181C268" w14:textId="77777777" w:rsidR="0003698F" w:rsidRDefault="0003698F"/>
    <w:p w14:paraId="5A0BD6AA" w14:textId="77777777" w:rsidR="0003698F" w:rsidRDefault="0003698F"/>
    <w:p w14:paraId="13370B28" w14:textId="77777777" w:rsidR="0003698F" w:rsidRDefault="0003698F"/>
    <w:p w14:paraId="39DE1CE6" w14:textId="77777777" w:rsidR="0003698F" w:rsidRPr="002E65FE" w:rsidRDefault="0003698F" w:rsidP="00A24DAB">
      <w:pPr>
        <w:pStyle w:val="Titre1"/>
      </w:pPr>
      <w:bookmarkStart w:id="0" w:name="_Toc514920105"/>
      <w:r w:rsidRPr="002E65FE">
        <w:lastRenderedPageBreak/>
        <w:t>Présentation de l’entreprise</w:t>
      </w:r>
      <w:bookmarkEnd w:id="0"/>
    </w:p>
    <w:p w14:paraId="1907856A" w14:textId="77777777" w:rsidR="0003698F" w:rsidRDefault="0003698F" w:rsidP="0003698F"/>
    <w:p w14:paraId="5095EF86" w14:textId="77777777" w:rsidR="0003698F" w:rsidRDefault="0003698F" w:rsidP="0003698F"/>
    <w:p w14:paraId="422FFE03" w14:textId="77777777" w:rsidR="00CE0CF3" w:rsidRDefault="00CE0CF3">
      <w:r>
        <w:br w:type="page"/>
      </w:r>
    </w:p>
    <w:p w14:paraId="46308BBC" w14:textId="77777777" w:rsidR="0003698F" w:rsidRDefault="00CE0CF3" w:rsidP="00A24DAB">
      <w:pPr>
        <w:pStyle w:val="Titre1"/>
      </w:pPr>
      <w:bookmarkStart w:id="1" w:name="_Toc514920107"/>
      <w:r>
        <w:lastRenderedPageBreak/>
        <w:t>Cahiers des Tests</w:t>
      </w:r>
      <w:bookmarkEnd w:id="1"/>
      <w:r>
        <w:t xml:space="preserve"> </w:t>
      </w:r>
    </w:p>
    <w:p w14:paraId="4F6D928C" w14:textId="77777777" w:rsidR="00CE0CF3" w:rsidRDefault="00CE0CF3"/>
    <w:p w14:paraId="399BEA3D" w14:textId="44CD204A" w:rsidR="00CE0CF3" w:rsidRDefault="00CE0CF3" w:rsidP="00A24DAB">
      <w:pPr>
        <w:pStyle w:val="Titre2"/>
      </w:pPr>
      <w:bookmarkStart w:id="2" w:name="_Toc514920108"/>
      <w:r>
        <w:t>Equipements (+Statut</w:t>
      </w:r>
      <w:proofErr w:type="gramStart"/>
      <w:r>
        <w:t>):</w:t>
      </w:r>
      <w:bookmarkEnd w:id="2"/>
      <w:proofErr w:type="gramEnd"/>
    </w:p>
    <w:p w14:paraId="2D75F6C9" w14:textId="77777777" w:rsidR="00CE0CF3" w:rsidRDefault="00CE0CF3"/>
    <w:p w14:paraId="21894195" w14:textId="5DB14266" w:rsidR="00CE0CF3" w:rsidRDefault="00CE0CF3" w:rsidP="00A24DAB">
      <w:pPr>
        <w:pStyle w:val="Titre3"/>
      </w:pPr>
      <w:bookmarkStart w:id="3" w:name="_Toc514920109"/>
      <w:r>
        <w:t xml:space="preserve">Ajout </w:t>
      </w:r>
      <w:r w:rsidR="00F97DF4">
        <w:t>Equipement</w:t>
      </w:r>
      <w:bookmarkEnd w:id="3"/>
    </w:p>
    <w:p w14:paraId="744D2B21" w14:textId="56BAB9C7" w:rsidR="0028711C" w:rsidRDefault="0028711C" w:rsidP="0028711C"/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704"/>
        <w:gridCol w:w="2270"/>
        <w:gridCol w:w="1668"/>
        <w:gridCol w:w="1601"/>
        <w:gridCol w:w="1411"/>
        <w:gridCol w:w="1408"/>
      </w:tblGrid>
      <w:tr w:rsidR="000A0BA4" w14:paraId="236D396D" w14:textId="56D621F8" w:rsidTr="00110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A828CC" w14:textId="733A77AF" w:rsidR="000A0BA4" w:rsidRPr="000A0BA4" w:rsidRDefault="000A0BA4" w:rsidP="000A0BA4">
            <w:pPr>
              <w:jc w:val="center"/>
              <w:rPr>
                <w:b w:val="0"/>
              </w:rPr>
            </w:pPr>
            <w:r w:rsidRPr="000A0BA4">
              <w:rPr>
                <w:b w:val="0"/>
              </w:rPr>
              <w:t>N°</w:t>
            </w:r>
          </w:p>
        </w:tc>
        <w:tc>
          <w:tcPr>
            <w:tcW w:w="2270" w:type="dxa"/>
          </w:tcPr>
          <w:p w14:paraId="6114EAD1" w14:textId="7294986B" w:rsidR="000A0BA4" w:rsidRPr="000A0BA4" w:rsidRDefault="000A0BA4" w:rsidP="000A0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Opération</w:t>
            </w:r>
          </w:p>
        </w:tc>
        <w:tc>
          <w:tcPr>
            <w:tcW w:w="1668" w:type="dxa"/>
          </w:tcPr>
          <w:p w14:paraId="7A813122" w14:textId="760FA278" w:rsidR="000A0BA4" w:rsidRPr="000A0BA4" w:rsidRDefault="000A0BA4" w:rsidP="000A0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Test effectué</w:t>
            </w:r>
          </w:p>
        </w:tc>
        <w:tc>
          <w:tcPr>
            <w:tcW w:w="1601" w:type="dxa"/>
          </w:tcPr>
          <w:p w14:paraId="4946E40E" w14:textId="000948FB" w:rsidR="000A0BA4" w:rsidRPr="000A0BA4" w:rsidRDefault="000A0BA4" w:rsidP="000A0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attendu</w:t>
            </w:r>
          </w:p>
        </w:tc>
        <w:tc>
          <w:tcPr>
            <w:tcW w:w="1411" w:type="dxa"/>
          </w:tcPr>
          <w:p w14:paraId="3FA7CCEB" w14:textId="68988727" w:rsidR="000A0BA4" w:rsidRPr="000A0BA4" w:rsidRDefault="000A0BA4" w:rsidP="000A0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obtenu</w:t>
            </w:r>
          </w:p>
        </w:tc>
        <w:tc>
          <w:tcPr>
            <w:tcW w:w="1408" w:type="dxa"/>
          </w:tcPr>
          <w:p w14:paraId="6FE21A55" w14:textId="7778D91A" w:rsidR="000A0BA4" w:rsidRPr="000A0BA4" w:rsidRDefault="000A0BA4" w:rsidP="000A0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Zone d’action</w:t>
            </w:r>
          </w:p>
        </w:tc>
      </w:tr>
      <w:tr w:rsidR="000A0BA4" w14:paraId="607311BF" w14:textId="501916A7" w:rsidTr="00110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0C8717" w14:textId="759A5CA1" w:rsidR="000A0BA4" w:rsidRDefault="000A0BA4" w:rsidP="0028711C">
            <w:r>
              <w:t>1</w:t>
            </w:r>
          </w:p>
        </w:tc>
        <w:tc>
          <w:tcPr>
            <w:tcW w:w="2270" w:type="dxa"/>
          </w:tcPr>
          <w:p w14:paraId="3040CD36" w14:textId="5331F18D" w:rsidR="000A0BA4" w:rsidRDefault="000A0BA4" w:rsidP="0028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Insertion base de </w:t>
            </w:r>
            <w:proofErr w:type="gramStart"/>
            <w:r>
              <w:t>donnée</w:t>
            </w:r>
            <w:proofErr w:type="gramEnd"/>
            <w:r>
              <w:t xml:space="preserve"> (BDD)</w:t>
            </w:r>
          </w:p>
        </w:tc>
        <w:tc>
          <w:tcPr>
            <w:tcW w:w="1668" w:type="dxa"/>
          </w:tcPr>
          <w:p w14:paraId="410D5673" w14:textId="7F00B72C" w:rsidR="000A0BA4" w:rsidRDefault="000A0BA4" w:rsidP="0028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</w:t>
            </w:r>
            <w:proofErr w:type="spellStart"/>
            <w:r>
              <w:t>Into</w:t>
            </w:r>
            <w:proofErr w:type="spellEnd"/>
            <w:r>
              <w:t xml:space="preserve"> Equipement</w:t>
            </w:r>
          </w:p>
        </w:tc>
        <w:tc>
          <w:tcPr>
            <w:tcW w:w="1601" w:type="dxa"/>
          </w:tcPr>
          <w:p w14:paraId="37BA5EB5" w14:textId="0BD59BC6" w:rsidR="000A0BA4" w:rsidRDefault="00EF4DF8" w:rsidP="0028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Donnée inséré</w:t>
            </w:r>
            <w:proofErr w:type="gramEnd"/>
            <w:r>
              <w:t xml:space="preserve"> dans la base de donnée</w:t>
            </w:r>
          </w:p>
        </w:tc>
        <w:tc>
          <w:tcPr>
            <w:tcW w:w="1411" w:type="dxa"/>
          </w:tcPr>
          <w:p w14:paraId="03D012EF" w14:textId="46970BEC" w:rsidR="000A0BA4" w:rsidRDefault="00EF4DF8" w:rsidP="0028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6D86F489" w14:textId="4C090355" w:rsidR="000A0BA4" w:rsidRDefault="000A0BA4" w:rsidP="0028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</w:tr>
      <w:tr w:rsidR="000A0BA4" w14:paraId="249FC525" w14:textId="6D600CE0" w:rsidTr="00110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BD0DD" w14:textId="28B642C6" w:rsidR="000A0BA4" w:rsidRDefault="000A0BA4" w:rsidP="0028711C">
            <w:r>
              <w:t>2</w:t>
            </w:r>
          </w:p>
        </w:tc>
        <w:tc>
          <w:tcPr>
            <w:tcW w:w="2270" w:type="dxa"/>
          </w:tcPr>
          <w:p w14:paraId="37E7136A" w14:textId="77777777" w:rsidR="000A0BA4" w:rsidRDefault="000A0BA4" w:rsidP="0028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équipement</w:t>
            </w:r>
          </w:p>
          <w:p w14:paraId="6347AE1A" w14:textId="23BA209C" w:rsidR="000A0BA4" w:rsidRDefault="000A0BA4" w:rsidP="0028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proofErr w:type="gramStart"/>
            <w:r>
              <w:t>CreateEquipement</w:t>
            </w:r>
            <w:proofErr w:type="spellEnd"/>
            <w:r w:rsidR="00AA07D6">
              <w:t>(</w:t>
            </w:r>
            <w:proofErr w:type="gramEnd"/>
            <w:r w:rsidR="00AA07D6">
              <w:t>)</w:t>
            </w:r>
          </w:p>
        </w:tc>
        <w:tc>
          <w:tcPr>
            <w:tcW w:w="1668" w:type="dxa"/>
          </w:tcPr>
          <w:p w14:paraId="4FEEFDD3" w14:textId="7F458F4E" w:rsidR="000A0BA4" w:rsidRDefault="000A0BA4" w:rsidP="0028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 à pas méthode</w:t>
            </w:r>
          </w:p>
        </w:tc>
        <w:tc>
          <w:tcPr>
            <w:tcW w:w="1601" w:type="dxa"/>
          </w:tcPr>
          <w:p w14:paraId="1E8C7473" w14:textId="33D40DDA" w:rsidR="000A0BA4" w:rsidRDefault="00EF4DF8" w:rsidP="0028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Donnée inséré</w:t>
            </w:r>
            <w:proofErr w:type="gramEnd"/>
            <w:r>
              <w:t xml:space="preserve"> dans la base de donnée</w:t>
            </w:r>
          </w:p>
        </w:tc>
        <w:tc>
          <w:tcPr>
            <w:tcW w:w="1411" w:type="dxa"/>
          </w:tcPr>
          <w:p w14:paraId="0D5C2FBB" w14:textId="7D0A7AA7" w:rsidR="000A0BA4" w:rsidRDefault="00EF4DF8" w:rsidP="0028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18DAD6CD" w14:textId="5F57F81B" w:rsidR="000A0BA4" w:rsidRDefault="000A0BA4" w:rsidP="0028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Applicatif</w:t>
            </w:r>
          </w:p>
        </w:tc>
      </w:tr>
    </w:tbl>
    <w:p w14:paraId="5475E746" w14:textId="77777777" w:rsidR="0028711C" w:rsidRDefault="0028711C" w:rsidP="0028711C"/>
    <w:p w14:paraId="29A5AC53" w14:textId="644B1B45" w:rsidR="00CE0CF3" w:rsidRDefault="00CE0CF3" w:rsidP="00A24DAB">
      <w:pPr>
        <w:pStyle w:val="Titre3"/>
      </w:pPr>
      <w:bookmarkStart w:id="4" w:name="_Toc514920110"/>
      <w:r>
        <w:t xml:space="preserve">Retrait </w:t>
      </w:r>
      <w:r w:rsidR="00F97DF4">
        <w:t>Equipement</w:t>
      </w:r>
      <w:bookmarkEnd w:id="4"/>
    </w:p>
    <w:p w14:paraId="30621064" w14:textId="5D80795A" w:rsidR="000A0BA4" w:rsidRDefault="000A0BA4" w:rsidP="000A0BA4"/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704"/>
        <w:gridCol w:w="2270"/>
        <w:gridCol w:w="1668"/>
        <w:gridCol w:w="1601"/>
        <w:gridCol w:w="1411"/>
        <w:gridCol w:w="1408"/>
      </w:tblGrid>
      <w:tr w:rsidR="000A0BA4" w14:paraId="6D19315E" w14:textId="77777777" w:rsidTr="00110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11B82A" w14:textId="77777777" w:rsidR="000A0BA4" w:rsidRPr="000A0BA4" w:rsidRDefault="000A0BA4" w:rsidP="009D6C46">
            <w:pPr>
              <w:jc w:val="center"/>
              <w:rPr>
                <w:b w:val="0"/>
              </w:rPr>
            </w:pPr>
            <w:r w:rsidRPr="000A0BA4">
              <w:rPr>
                <w:b w:val="0"/>
              </w:rPr>
              <w:t>N°</w:t>
            </w:r>
          </w:p>
        </w:tc>
        <w:tc>
          <w:tcPr>
            <w:tcW w:w="2270" w:type="dxa"/>
          </w:tcPr>
          <w:p w14:paraId="69D2F843" w14:textId="77777777" w:rsidR="000A0BA4" w:rsidRPr="000A0BA4" w:rsidRDefault="000A0B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Opération</w:t>
            </w:r>
          </w:p>
        </w:tc>
        <w:tc>
          <w:tcPr>
            <w:tcW w:w="1668" w:type="dxa"/>
          </w:tcPr>
          <w:p w14:paraId="5D8B1222" w14:textId="77777777" w:rsidR="000A0BA4" w:rsidRPr="000A0BA4" w:rsidRDefault="000A0B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Test effectué</w:t>
            </w:r>
          </w:p>
        </w:tc>
        <w:tc>
          <w:tcPr>
            <w:tcW w:w="1601" w:type="dxa"/>
          </w:tcPr>
          <w:p w14:paraId="3B437C7E" w14:textId="77777777" w:rsidR="000A0BA4" w:rsidRPr="000A0BA4" w:rsidRDefault="000A0B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attendu</w:t>
            </w:r>
          </w:p>
        </w:tc>
        <w:tc>
          <w:tcPr>
            <w:tcW w:w="1411" w:type="dxa"/>
          </w:tcPr>
          <w:p w14:paraId="270BB4F5" w14:textId="77777777" w:rsidR="000A0BA4" w:rsidRPr="000A0BA4" w:rsidRDefault="000A0B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obtenu</w:t>
            </w:r>
          </w:p>
        </w:tc>
        <w:tc>
          <w:tcPr>
            <w:tcW w:w="1408" w:type="dxa"/>
          </w:tcPr>
          <w:p w14:paraId="0729E3EA" w14:textId="77777777" w:rsidR="000A0BA4" w:rsidRPr="000A0BA4" w:rsidRDefault="000A0B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Zone d’action</w:t>
            </w:r>
          </w:p>
        </w:tc>
      </w:tr>
      <w:tr w:rsidR="000A0BA4" w14:paraId="6A203C3B" w14:textId="77777777" w:rsidTr="00110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87C72D" w14:textId="338FE9CF" w:rsidR="000A0BA4" w:rsidRDefault="006601A4" w:rsidP="009D6C46">
            <w:r>
              <w:t>4</w:t>
            </w:r>
          </w:p>
        </w:tc>
        <w:tc>
          <w:tcPr>
            <w:tcW w:w="2270" w:type="dxa"/>
          </w:tcPr>
          <w:p w14:paraId="45F0F612" w14:textId="30DD3A28" w:rsidR="000A0BA4" w:rsidRDefault="000A0BA4" w:rsidP="00192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Suppression </w:t>
            </w:r>
          </w:p>
        </w:tc>
        <w:tc>
          <w:tcPr>
            <w:tcW w:w="1668" w:type="dxa"/>
          </w:tcPr>
          <w:p w14:paraId="481CD998" w14:textId="36ED80BE" w:rsidR="000A0BA4" w:rsidRDefault="001922D9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</w:t>
            </w:r>
            <w:proofErr w:type="spellEnd"/>
            <w:r w:rsidR="000A0BA4">
              <w:t xml:space="preserve"> </w:t>
            </w:r>
            <w:proofErr w:type="spellStart"/>
            <w:r w:rsidR="000A0BA4">
              <w:t>Into</w:t>
            </w:r>
            <w:proofErr w:type="spellEnd"/>
            <w:r w:rsidR="000A0BA4">
              <w:t xml:space="preserve"> Equipement</w:t>
            </w:r>
          </w:p>
        </w:tc>
        <w:tc>
          <w:tcPr>
            <w:tcW w:w="1601" w:type="dxa"/>
          </w:tcPr>
          <w:p w14:paraId="15D479E2" w14:textId="263FD726" w:rsidR="000A0BA4" w:rsidRDefault="001922D9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Suppression de la 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1411" w:type="dxa"/>
          </w:tcPr>
          <w:p w14:paraId="13548887" w14:textId="485247F7" w:rsidR="000A0BA4" w:rsidRDefault="001922D9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2D066A14" w14:textId="5D025138" w:rsidR="000A0BA4" w:rsidRDefault="000A0BA4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</w:tr>
      <w:tr w:rsidR="000A0BA4" w14:paraId="7D8A469A" w14:textId="77777777" w:rsidTr="00110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B3A1C3" w14:textId="1AF2E8A3" w:rsidR="000A0BA4" w:rsidRDefault="006601A4" w:rsidP="009D6C46">
            <w:r>
              <w:t>5</w:t>
            </w:r>
          </w:p>
        </w:tc>
        <w:tc>
          <w:tcPr>
            <w:tcW w:w="2270" w:type="dxa"/>
          </w:tcPr>
          <w:p w14:paraId="1351991F" w14:textId="77777777" w:rsidR="000A0BA4" w:rsidRDefault="000A0B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équipement</w:t>
            </w:r>
          </w:p>
          <w:p w14:paraId="3C6C07AA" w14:textId="36FEEC0C" w:rsidR="000A0BA4" w:rsidRDefault="000A0BA4" w:rsidP="000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proofErr w:type="gramStart"/>
            <w:r>
              <w:t>DeleteEquipement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8" w:type="dxa"/>
          </w:tcPr>
          <w:p w14:paraId="176ED097" w14:textId="77777777" w:rsidR="000A0BA4" w:rsidRDefault="000A0B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 à pas méthode</w:t>
            </w:r>
          </w:p>
        </w:tc>
        <w:tc>
          <w:tcPr>
            <w:tcW w:w="1601" w:type="dxa"/>
          </w:tcPr>
          <w:p w14:paraId="1144DD71" w14:textId="260DD5BF" w:rsidR="000A0BA4" w:rsidRDefault="001922D9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Suppression de la 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1411" w:type="dxa"/>
          </w:tcPr>
          <w:p w14:paraId="19EFEE74" w14:textId="09401E36" w:rsidR="000A0BA4" w:rsidRDefault="001922D9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249B86AC" w14:textId="68ACC9E6" w:rsidR="000A0BA4" w:rsidRDefault="000A0B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Applicatif</w:t>
            </w:r>
          </w:p>
        </w:tc>
      </w:tr>
    </w:tbl>
    <w:p w14:paraId="24BC55E1" w14:textId="77777777" w:rsidR="000A0BA4" w:rsidRDefault="000A0BA4" w:rsidP="000A0BA4"/>
    <w:p w14:paraId="53D0B2A9" w14:textId="09634647" w:rsidR="00F97DF4" w:rsidRDefault="00F97DF4" w:rsidP="00A24DAB">
      <w:pPr>
        <w:pStyle w:val="Titre3"/>
      </w:pPr>
      <w:bookmarkStart w:id="5" w:name="_Toc514920111"/>
      <w:r>
        <w:t>Màj Equipement</w:t>
      </w:r>
      <w:bookmarkEnd w:id="5"/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704"/>
        <w:gridCol w:w="2270"/>
        <w:gridCol w:w="1668"/>
        <w:gridCol w:w="1601"/>
        <w:gridCol w:w="1411"/>
        <w:gridCol w:w="1408"/>
      </w:tblGrid>
      <w:tr w:rsidR="006601A4" w14:paraId="6FC2023A" w14:textId="77777777" w:rsidTr="00110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0D8411" w14:textId="77777777" w:rsidR="006601A4" w:rsidRPr="000A0BA4" w:rsidRDefault="006601A4" w:rsidP="009D6C46">
            <w:pPr>
              <w:jc w:val="center"/>
              <w:rPr>
                <w:b w:val="0"/>
              </w:rPr>
            </w:pPr>
            <w:r w:rsidRPr="000A0BA4">
              <w:rPr>
                <w:b w:val="0"/>
              </w:rPr>
              <w:t>N°</w:t>
            </w:r>
          </w:p>
        </w:tc>
        <w:tc>
          <w:tcPr>
            <w:tcW w:w="2270" w:type="dxa"/>
          </w:tcPr>
          <w:p w14:paraId="77905285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Opération</w:t>
            </w:r>
          </w:p>
        </w:tc>
        <w:tc>
          <w:tcPr>
            <w:tcW w:w="1668" w:type="dxa"/>
          </w:tcPr>
          <w:p w14:paraId="76BAAA0E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Test effectué</w:t>
            </w:r>
          </w:p>
        </w:tc>
        <w:tc>
          <w:tcPr>
            <w:tcW w:w="1601" w:type="dxa"/>
          </w:tcPr>
          <w:p w14:paraId="721AD118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attendu</w:t>
            </w:r>
          </w:p>
        </w:tc>
        <w:tc>
          <w:tcPr>
            <w:tcW w:w="1411" w:type="dxa"/>
          </w:tcPr>
          <w:p w14:paraId="09D48939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obtenu</w:t>
            </w:r>
          </w:p>
        </w:tc>
        <w:tc>
          <w:tcPr>
            <w:tcW w:w="1408" w:type="dxa"/>
          </w:tcPr>
          <w:p w14:paraId="39A0FACB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Zone d’action</w:t>
            </w:r>
          </w:p>
        </w:tc>
      </w:tr>
      <w:tr w:rsidR="006601A4" w14:paraId="52C1DC7E" w14:textId="77777777" w:rsidTr="00110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DC6C07" w14:textId="71D8BF62" w:rsidR="006601A4" w:rsidRDefault="006601A4" w:rsidP="009D6C46">
            <w:r>
              <w:t>6</w:t>
            </w:r>
          </w:p>
        </w:tc>
        <w:tc>
          <w:tcPr>
            <w:tcW w:w="2270" w:type="dxa"/>
          </w:tcPr>
          <w:p w14:paraId="2328ECE3" w14:textId="42ADC242" w:rsidR="006601A4" w:rsidRDefault="006601A4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à jour d’un équipement</w:t>
            </w:r>
          </w:p>
        </w:tc>
        <w:tc>
          <w:tcPr>
            <w:tcW w:w="1668" w:type="dxa"/>
          </w:tcPr>
          <w:p w14:paraId="7414779C" w14:textId="2D655FBA" w:rsidR="006601A4" w:rsidRDefault="006601A4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Equipement</w:t>
            </w:r>
          </w:p>
        </w:tc>
        <w:tc>
          <w:tcPr>
            <w:tcW w:w="1601" w:type="dxa"/>
          </w:tcPr>
          <w:p w14:paraId="503D9B63" w14:textId="427CCB7E" w:rsidR="006601A4" w:rsidRDefault="006601A4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Equipement modifié</w:t>
            </w:r>
          </w:p>
        </w:tc>
        <w:tc>
          <w:tcPr>
            <w:tcW w:w="1411" w:type="dxa"/>
          </w:tcPr>
          <w:p w14:paraId="667F02FF" w14:textId="4E7BDC7A" w:rsidR="006601A4" w:rsidRDefault="006601A4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31A2EF44" w14:textId="1C8B4AC6" w:rsidR="006601A4" w:rsidRDefault="006601A4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</w:tr>
      <w:tr w:rsidR="006601A4" w14:paraId="5A891294" w14:textId="77777777" w:rsidTr="00110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34B0FA" w14:textId="32AFB411" w:rsidR="006601A4" w:rsidRDefault="006601A4" w:rsidP="009D6C46">
            <w:r>
              <w:t>7</w:t>
            </w:r>
          </w:p>
        </w:tc>
        <w:tc>
          <w:tcPr>
            <w:tcW w:w="2270" w:type="dxa"/>
          </w:tcPr>
          <w:p w14:paraId="6A76538A" w14:textId="77777777" w:rsidR="006601A4" w:rsidRDefault="006601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équipement</w:t>
            </w:r>
          </w:p>
          <w:p w14:paraId="586FC48D" w14:textId="2F8A0332" w:rsidR="006601A4" w:rsidRDefault="006601A4" w:rsidP="00EF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proofErr w:type="gramStart"/>
            <w:r w:rsidR="00EF4DF8">
              <w:t>UpdateEquipement</w:t>
            </w:r>
            <w:proofErr w:type="spellEnd"/>
            <w:r w:rsidR="00EF4DF8">
              <w:t>(</w:t>
            </w:r>
            <w:proofErr w:type="gramEnd"/>
            <w:r w:rsidR="00EF4DF8">
              <w:t>)</w:t>
            </w:r>
          </w:p>
        </w:tc>
        <w:tc>
          <w:tcPr>
            <w:tcW w:w="1668" w:type="dxa"/>
          </w:tcPr>
          <w:p w14:paraId="52D432E2" w14:textId="77777777" w:rsidR="006601A4" w:rsidRDefault="006601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 à pas méthode</w:t>
            </w:r>
          </w:p>
        </w:tc>
        <w:tc>
          <w:tcPr>
            <w:tcW w:w="1601" w:type="dxa"/>
          </w:tcPr>
          <w:p w14:paraId="0AF911D5" w14:textId="77777777" w:rsidR="006601A4" w:rsidRDefault="006601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Equipement</w:t>
            </w:r>
          </w:p>
          <w:p w14:paraId="31B0E3E4" w14:textId="36E22703" w:rsidR="006601A4" w:rsidRDefault="006601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modifié</w:t>
            </w:r>
            <w:proofErr w:type="gramEnd"/>
          </w:p>
        </w:tc>
        <w:tc>
          <w:tcPr>
            <w:tcW w:w="1411" w:type="dxa"/>
          </w:tcPr>
          <w:p w14:paraId="6A2368DC" w14:textId="438B6718" w:rsidR="006601A4" w:rsidRDefault="006601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6B7AA140" w14:textId="4ED2BD4B" w:rsidR="006601A4" w:rsidRDefault="006601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Applicatif</w:t>
            </w:r>
          </w:p>
        </w:tc>
      </w:tr>
    </w:tbl>
    <w:p w14:paraId="408BCEA3" w14:textId="54AEB330" w:rsidR="001922D9" w:rsidRDefault="001922D9" w:rsidP="001922D9"/>
    <w:p w14:paraId="4D1D16B2" w14:textId="77777777" w:rsidR="001922D9" w:rsidRDefault="001922D9" w:rsidP="001922D9"/>
    <w:p w14:paraId="0862D451" w14:textId="5DC7FADB" w:rsidR="00CE0CF3" w:rsidRDefault="00CE0CF3" w:rsidP="00A24DAB">
      <w:pPr>
        <w:pStyle w:val="Titre3"/>
      </w:pPr>
      <w:bookmarkStart w:id="6" w:name="_Toc514920112"/>
      <w:r>
        <w:t xml:space="preserve">Listing </w:t>
      </w:r>
      <w:r w:rsidR="00F97DF4">
        <w:t>Equipement</w:t>
      </w:r>
      <w:bookmarkEnd w:id="6"/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704"/>
        <w:gridCol w:w="2270"/>
        <w:gridCol w:w="1668"/>
        <w:gridCol w:w="1601"/>
        <w:gridCol w:w="1411"/>
        <w:gridCol w:w="1408"/>
      </w:tblGrid>
      <w:tr w:rsidR="006601A4" w14:paraId="038D1AB2" w14:textId="77777777" w:rsidTr="00110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28B746" w14:textId="77777777" w:rsidR="006601A4" w:rsidRPr="000A0BA4" w:rsidRDefault="006601A4" w:rsidP="009D6C46">
            <w:pPr>
              <w:jc w:val="center"/>
              <w:rPr>
                <w:b w:val="0"/>
              </w:rPr>
            </w:pPr>
            <w:r w:rsidRPr="000A0BA4">
              <w:rPr>
                <w:b w:val="0"/>
              </w:rPr>
              <w:t>N°</w:t>
            </w:r>
          </w:p>
        </w:tc>
        <w:tc>
          <w:tcPr>
            <w:tcW w:w="2270" w:type="dxa"/>
          </w:tcPr>
          <w:p w14:paraId="450BCBD3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Opération</w:t>
            </w:r>
          </w:p>
        </w:tc>
        <w:tc>
          <w:tcPr>
            <w:tcW w:w="1668" w:type="dxa"/>
          </w:tcPr>
          <w:p w14:paraId="70973DDC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Test effectué</w:t>
            </w:r>
          </w:p>
        </w:tc>
        <w:tc>
          <w:tcPr>
            <w:tcW w:w="1601" w:type="dxa"/>
          </w:tcPr>
          <w:p w14:paraId="752D0373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attendu</w:t>
            </w:r>
          </w:p>
        </w:tc>
        <w:tc>
          <w:tcPr>
            <w:tcW w:w="1411" w:type="dxa"/>
          </w:tcPr>
          <w:p w14:paraId="5AEA4D95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obtenu</w:t>
            </w:r>
          </w:p>
        </w:tc>
        <w:tc>
          <w:tcPr>
            <w:tcW w:w="1408" w:type="dxa"/>
          </w:tcPr>
          <w:p w14:paraId="69AF423D" w14:textId="77777777" w:rsidR="006601A4" w:rsidRPr="000A0BA4" w:rsidRDefault="006601A4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Zone d’action</w:t>
            </w:r>
          </w:p>
        </w:tc>
      </w:tr>
      <w:tr w:rsidR="006601A4" w14:paraId="666244CD" w14:textId="77777777" w:rsidTr="00110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45CDCB" w14:textId="76781E4A" w:rsidR="006601A4" w:rsidRDefault="00EF4DF8" w:rsidP="009D6C46">
            <w:r>
              <w:t>8</w:t>
            </w:r>
          </w:p>
        </w:tc>
        <w:tc>
          <w:tcPr>
            <w:tcW w:w="2270" w:type="dxa"/>
          </w:tcPr>
          <w:p w14:paraId="2BF4C841" w14:textId="6CEF4273" w:rsidR="006601A4" w:rsidRDefault="00AA07D6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Requête</w:t>
            </w:r>
            <w:r w:rsidR="00EF4DF8">
              <w:t xml:space="preserve"> des équipements</w:t>
            </w:r>
          </w:p>
        </w:tc>
        <w:tc>
          <w:tcPr>
            <w:tcW w:w="1668" w:type="dxa"/>
          </w:tcPr>
          <w:p w14:paraId="68B3217B" w14:textId="10A5EABC" w:rsidR="006601A4" w:rsidRDefault="00EF4DF8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equi</w:t>
            </w:r>
            <w:proofErr w:type="spellEnd"/>
            <w:r>
              <w:t>…</w:t>
            </w:r>
          </w:p>
        </w:tc>
        <w:tc>
          <w:tcPr>
            <w:tcW w:w="1601" w:type="dxa"/>
          </w:tcPr>
          <w:p w14:paraId="3B184A8B" w14:textId="3F3B0286" w:rsidR="006601A4" w:rsidRDefault="00EF4DF8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Listing de tous les équipements</w:t>
            </w:r>
          </w:p>
        </w:tc>
        <w:tc>
          <w:tcPr>
            <w:tcW w:w="1411" w:type="dxa"/>
          </w:tcPr>
          <w:p w14:paraId="2DF08EB0" w14:textId="75D97301" w:rsidR="006601A4" w:rsidRDefault="00EF4DF8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009EC7C3" w14:textId="06E61B21" w:rsidR="006601A4" w:rsidRDefault="00EF4DF8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</w:tr>
      <w:tr w:rsidR="006601A4" w14:paraId="59A3BB7F" w14:textId="77777777" w:rsidTr="00110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F658D1" w14:textId="77A95CBC" w:rsidR="006601A4" w:rsidRDefault="00EF4DF8" w:rsidP="009D6C46">
            <w:r>
              <w:t>9</w:t>
            </w:r>
          </w:p>
        </w:tc>
        <w:tc>
          <w:tcPr>
            <w:tcW w:w="2270" w:type="dxa"/>
          </w:tcPr>
          <w:p w14:paraId="1FBA4842" w14:textId="77777777" w:rsidR="006601A4" w:rsidRDefault="006601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équipement</w:t>
            </w:r>
          </w:p>
          <w:p w14:paraId="4872C8E5" w14:textId="1B215942" w:rsidR="006601A4" w:rsidRDefault="006601A4" w:rsidP="00AA0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proofErr w:type="gramStart"/>
            <w:r w:rsidR="00AA07D6">
              <w:t>FetchEquipements</w:t>
            </w:r>
            <w:proofErr w:type="spellEnd"/>
            <w:r w:rsidR="00EF4DF8">
              <w:t>(</w:t>
            </w:r>
            <w:proofErr w:type="gramEnd"/>
            <w:r w:rsidR="00EF4DF8">
              <w:t>)</w:t>
            </w:r>
          </w:p>
        </w:tc>
        <w:tc>
          <w:tcPr>
            <w:tcW w:w="1668" w:type="dxa"/>
          </w:tcPr>
          <w:p w14:paraId="7691C684" w14:textId="77777777" w:rsidR="006601A4" w:rsidRDefault="006601A4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 à pas méthode</w:t>
            </w:r>
          </w:p>
        </w:tc>
        <w:tc>
          <w:tcPr>
            <w:tcW w:w="1601" w:type="dxa"/>
          </w:tcPr>
          <w:p w14:paraId="5179A12D" w14:textId="5C447ED4" w:rsidR="006601A4" w:rsidRDefault="00EF4DF8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Listing de tous les équipements</w:t>
            </w:r>
          </w:p>
        </w:tc>
        <w:tc>
          <w:tcPr>
            <w:tcW w:w="1411" w:type="dxa"/>
          </w:tcPr>
          <w:p w14:paraId="4229127D" w14:textId="244DB011" w:rsidR="006601A4" w:rsidRDefault="00EF4DF8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3CB728C4" w14:textId="6F260E97" w:rsidR="006601A4" w:rsidRDefault="00EF4DF8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Applicatif</w:t>
            </w:r>
          </w:p>
        </w:tc>
      </w:tr>
    </w:tbl>
    <w:p w14:paraId="5BEF7A66" w14:textId="77777777" w:rsidR="006601A4" w:rsidRDefault="006601A4" w:rsidP="006601A4"/>
    <w:p w14:paraId="5277CF83" w14:textId="77777777" w:rsidR="00CE0CF3" w:rsidRDefault="00CE0CF3" w:rsidP="00A24DAB">
      <w:pPr>
        <w:pStyle w:val="Titre3"/>
      </w:pPr>
      <w:bookmarkStart w:id="7" w:name="_Toc514920113"/>
      <w:r>
        <w:lastRenderedPageBreak/>
        <w:t>Mettre à jour</w:t>
      </w:r>
      <w:r w:rsidR="00F97DF4">
        <w:t xml:space="preserve"> Statut Equipement</w:t>
      </w:r>
      <w:bookmarkEnd w:id="7"/>
    </w:p>
    <w:p w14:paraId="5960B53F" w14:textId="77777777" w:rsidR="00F97DF4" w:rsidRDefault="00F97DF4" w:rsidP="00F97DF4"/>
    <w:p w14:paraId="6E1617DD" w14:textId="54AA61BF" w:rsidR="00F97DF4" w:rsidRDefault="00F97DF4" w:rsidP="00A24DAB">
      <w:pPr>
        <w:pStyle w:val="Titre2"/>
      </w:pPr>
      <w:bookmarkStart w:id="8" w:name="_Toc514920114"/>
      <w:r>
        <w:t>Utilisateur(+Accès</w:t>
      </w:r>
      <w:proofErr w:type="gramStart"/>
      <w:r>
        <w:t>):</w:t>
      </w:r>
      <w:bookmarkEnd w:id="8"/>
      <w:proofErr w:type="gramEnd"/>
    </w:p>
    <w:p w14:paraId="609E5B4A" w14:textId="19A0A58A" w:rsidR="00F97DF4" w:rsidRDefault="00F97DF4" w:rsidP="00A24DAB">
      <w:pPr>
        <w:pStyle w:val="Titre3"/>
      </w:pPr>
      <w:bookmarkStart w:id="9" w:name="_Toc514920115"/>
      <w:r>
        <w:t>Ajout Utilisateur</w:t>
      </w:r>
      <w:bookmarkEnd w:id="9"/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704"/>
        <w:gridCol w:w="2270"/>
        <w:gridCol w:w="1668"/>
        <w:gridCol w:w="1601"/>
        <w:gridCol w:w="1411"/>
        <w:gridCol w:w="1408"/>
      </w:tblGrid>
      <w:tr w:rsidR="00A00D43" w14:paraId="5D7F610A" w14:textId="77777777" w:rsidTr="009D6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B8D83E" w14:textId="77777777" w:rsidR="00A00D43" w:rsidRPr="000A0BA4" w:rsidRDefault="00A00D43" w:rsidP="009D6C46">
            <w:pPr>
              <w:jc w:val="center"/>
              <w:rPr>
                <w:b w:val="0"/>
              </w:rPr>
            </w:pPr>
            <w:r w:rsidRPr="000A0BA4">
              <w:rPr>
                <w:b w:val="0"/>
              </w:rPr>
              <w:t>N°</w:t>
            </w:r>
          </w:p>
        </w:tc>
        <w:tc>
          <w:tcPr>
            <w:tcW w:w="2270" w:type="dxa"/>
          </w:tcPr>
          <w:p w14:paraId="1A4C8463" w14:textId="77777777" w:rsidR="00A00D43" w:rsidRPr="000A0BA4" w:rsidRDefault="00A00D43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Opération</w:t>
            </w:r>
          </w:p>
        </w:tc>
        <w:tc>
          <w:tcPr>
            <w:tcW w:w="1668" w:type="dxa"/>
          </w:tcPr>
          <w:p w14:paraId="047F96D8" w14:textId="77777777" w:rsidR="00A00D43" w:rsidRPr="000A0BA4" w:rsidRDefault="00A00D43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Test effectué</w:t>
            </w:r>
          </w:p>
        </w:tc>
        <w:tc>
          <w:tcPr>
            <w:tcW w:w="1601" w:type="dxa"/>
          </w:tcPr>
          <w:p w14:paraId="2DCA9DE2" w14:textId="77777777" w:rsidR="00A00D43" w:rsidRPr="000A0BA4" w:rsidRDefault="00A00D43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attendu</w:t>
            </w:r>
          </w:p>
        </w:tc>
        <w:tc>
          <w:tcPr>
            <w:tcW w:w="1411" w:type="dxa"/>
          </w:tcPr>
          <w:p w14:paraId="5117B088" w14:textId="77777777" w:rsidR="00A00D43" w:rsidRPr="000A0BA4" w:rsidRDefault="00A00D43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obtenu</w:t>
            </w:r>
          </w:p>
        </w:tc>
        <w:tc>
          <w:tcPr>
            <w:tcW w:w="1408" w:type="dxa"/>
          </w:tcPr>
          <w:p w14:paraId="14DC2B8C" w14:textId="77777777" w:rsidR="00A00D43" w:rsidRPr="000A0BA4" w:rsidRDefault="00A00D43" w:rsidP="009D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Zone d’action</w:t>
            </w:r>
          </w:p>
        </w:tc>
      </w:tr>
      <w:tr w:rsidR="00A00D43" w14:paraId="5C59B63C" w14:textId="77777777" w:rsidTr="009D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BAABE6" w14:textId="1A31DE64" w:rsidR="00A00D43" w:rsidRDefault="00A00D43" w:rsidP="009D6C46">
            <w:r>
              <w:t>10</w:t>
            </w:r>
          </w:p>
        </w:tc>
        <w:tc>
          <w:tcPr>
            <w:tcW w:w="2270" w:type="dxa"/>
          </w:tcPr>
          <w:p w14:paraId="66618CA4" w14:textId="77777777" w:rsidR="00A00D43" w:rsidRDefault="00A00D43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Requete</w:t>
            </w:r>
            <w:proofErr w:type="spellEnd"/>
            <w:r>
              <w:t xml:space="preserve"> des équipements</w:t>
            </w:r>
          </w:p>
        </w:tc>
        <w:tc>
          <w:tcPr>
            <w:tcW w:w="1668" w:type="dxa"/>
          </w:tcPr>
          <w:p w14:paraId="475D539B" w14:textId="1E00BD7B" w:rsidR="00A00D43" w:rsidRDefault="00AA07D6" w:rsidP="00AA0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</w:t>
            </w:r>
            <w:proofErr w:type="spellStart"/>
            <w:r>
              <w:t>into</w:t>
            </w:r>
            <w:proofErr w:type="spellEnd"/>
            <w:r w:rsidR="00A00D43">
              <w:t xml:space="preserve"> </w:t>
            </w:r>
            <w:r>
              <w:t>utilisa</w:t>
            </w:r>
            <w:r w:rsidR="00A00D43">
              <w:t>…</w:t>
            </w:r>
          </w:p>
        </w:tc>
        <w:tc>
          <w:tcPr>
            <w:tcW w:w="1601" w:type="dxa"/>
          </w:tcPr>
          <w:p w14:paraId="625D4DF4" w14:textId="538B8332" w:rsidR="00A00D43" w:rsidRDefault="00AA07D6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de l’utilisateur</w:t>
            </w:r>
          </w:p>
        </w:tc>
        <w:tc>
          <w:tcPr>
            <w:tcW w:w="1411" w:type="dxa"/>
          </w:tcPr>
          <w:p w14:paraId="30847204" w14:textId="77777777" w:rsidR="00A00D43" w:rsidRDefault="00A00D43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6416DE44" w14:textId="77777777" w:rsidR="00A00D43" w:rsidRDefault="00A00D43" w:rsidP="009D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</w:tr>
      <w:tr w:rsidR="00A00D43" w14:paraId="56FED925" w14:textId="77777777" w:rsidTr="009D6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B10C56" w14:textId="6A659842" w:rsidR="00A00D43" w:rsidRDefault="00A00D43" w:rsidP="009D6C46">
            <w:r>
              <w:t>11</w:t>
            </w:r>
          </w:p>
        </w:tc>
        <w:tc>
          <w:tcPr>
            <w:tcW w:w="2270" w:type="dxa"/>
          </w:tcPr>
          <w:p w14:paraId="3B3338B4" w14:textId="2DBF0694" w:rsidR="00A00D43" w:rsidRDefault="00A00D43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Insertion </w:t>
            </w:r>
            <w:r w:rsidR="00AA07D6">
              <w:t>utilisateur</w:t>
            </w:r>
          </w:p>
          <w:p w14:paraId="371315CD" w14:textId="72E5D5FE" w:rsidR="00A00D43" w:rsidRDefault="00A00D43" w:rsidP="00AA0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proofErr w:type="gramStart"/>
            <w:r>
              <w:t>Create</w:t>
            </w:r>
            <w:r w:rsidR="00AA07D6">
              <w:t>NewUser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8" w:type="dxa"/>
          </w:tcPr>
          <w:p w14:paraId="72382D17" w14:textId="77777777" w:rsidR="00A00D43" w:rsidRDefault="00A00D43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 à pas méthode</w:t>
            </w:r>
          </w:p>
        </w:tc>
        <w:tc>
          <w:tcPr>
            <w:tcW w:w="1601" w:type="dxa"/>
          </w:tcPr>
          <w:p w14:paraId="7026C077" w14:textId="77777777" w:rsidR="00A00D43" w:rsidRDefault="00A00D43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Listing de tous les équipements</w:t>
            </w:r>
          </w:p>
        </w:tc>
        <w:tc>
          <w:tcPr>
            <w:tcW w:w="1411" w:type="dxa"/>
          </w:tcPr>
          <w:p w14:paraId="19B291D7" w14:textId="77777777" w:rsidR="00A00D43" w:rsidRDefault="00A00D43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72919B47" w14:textId="77777777" w:rsidR="00A00D43" w:rsidRDefault="00A00D43" w:rsidP="009D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Applicatif</w:t>
            </w:r>
          </w:p>
        </w:tc>
      </w:tr>
    </w:tbl>
    <w:p w14:paraId="42FB680A" w14:textId="4F0F8C5C" w:rsidR="00A00D43" w:rsidRDefault="00A00D43" w:rsidP="00A00D43"/>
    <w:p w14:paraId="22889810" w14:textId="5CCBB524" w:rsidR="00AA07D6" w:rsidRDefault="00AA07D6" w:rsidP="00A00D43">
      <w:r>
        <w:t xml:space="preserve">La création d’utilisateur doit comprendre l’ajout également d’un accès utilisateur entre la table utilisateur et </w:t>
      </w:r>
      <w:proofErr w:type="spellStart"/>
      <w:r>
        <w:t>acces</w:t>
      </w:r>
      <w:proofErr w:type="spellEnd"/>
      <w:r>
        <w:t xml:space="preserve"> qui comporte une relation :</w:t>
      </w:r>
    </w:p>
    <w:p w14:paraId="0DF10C6F" w14:textId="5E38ACA8" w:rsidR="00AA07D6" w:rsidRDefault="00AA07D6" w:rsidP="00A00D43">
      <w:proofErr w:type="spellStart"/>
      <w:r>
        <w:t>Utilisateur.fk_acces</w:t>
      </w:r>
      <w:proofErr w:type="spellEnd"/>
      <w:r>
        <w:t xml:space="preserve"> = </w:t>
      </w:r>
      <w:proofErr w:type="spellStart"/>
      <w:proofErr w:type="gramStart"/>
      <w:r>
        <w:t>acces.idAcces</w:t>
      </w:r>
      <w:proofErr w:type="spellEnd"/>
      <w:proofErr w:type="gramEnd"/>
      <w:r>
        <w:t>.</w:t>
      </w:r>
    </w:p>
    <w:p w14:paraId="3F4496E0" w14:textId="14639BE1" w:rsidR="00AA07D6" w:rsidRDefault="00AA07D6" w:rsidP="00A00D43"/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704"/>
        <w:gridCol w:w="2270"/>
        <w:gridCol w:w="1668"/>
        <w:gridCol w:w="1601"/>
        <w:gridCol w:w="1411"/>
        <w:gridCol w:w="1408"/>
      </w:tblGrid>
      <w:tr w:rsidR="00AA07D6" w14:paraId="77F5FCC9" w14:textId="77777777" w:rsidTr="00142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E45813" w14:textId="77777777" w:rsidR="00AA07D6" w:rsidRPr="000A0BA4" w:rsidRDefault="00AA07D6" w:rsidP="00142C61">
            <w:pPr>
              <w:jc w:val="center"/>
              <w:rPr>
                <w:b w:val="0"/>
              </w:rPr>
            </w:pPr>
            <w:r w:rsidRPr="000A0BA4">
              <w:rPr>
                <w:b w:val="0"/>
              </w:rPr>
              <w:t>N°</w:t>
            </w:r>
          </w:p>
        </w:tc>
        <w:tc>
          <w:tcPr>
            <w:tcW w:w="2270" w:type="dxa"/>
          </w:tcPr>
          <w:p w14:paraId="6B13BD9F" w14:textId="77777777" w:rsidR="00AA07D6" w:rsidRPr="000A0BA4" w:rsidRDefault="00AA07D6" w:rsidP="00142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Opération</w:t>
            </w:r>
          </w:p>
        </w:tc>
        <w:tc>
          <w:tcPr>
            <w:tcW w:w="1668" w:type="dxa"/>
          </w:tcPr>
          <w:p w14:paraId="6F5E6C2D" w14:textId="77777777" w:rsidR="00AA07D6" w:rsidRPr="000A0BA4" w:rsidRDefault="00AA07D6" w:rsidP="00142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Test effectué</w:t>
            </w:r>
          </w:p>
        </w:tc>
        <w:tc>
          <w:tcPr>
            <w:tcW w:w="1601" w:type="dxa"/>
          </w:tcPr>
          <w:p w14:paraId="1468FE73" w14:textId="77777777" w:rsidR="00AA07D6" w:rsidRPr="000A0BA4" w:rsidRDefault="00AA07D6" w:rsidP="00142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attendu</w:t>
            </w:r>
          </w:p>
        </w:tc>
        <w:tc>
          <w:tcPr>
            <w:tcW w:w="1411" w:type="dxa"/>
          </w:tcPr>
          <w:p w14:paraId="1AF63E3F" w14:textId="77777777" w:rsidR="00AA07D6" w:rsidRPr="000A0BA4" w:rsidRDefault="00AA07D6" w:rsidP="00142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obtenu</w:t>
            </w:r>
          </w:p>
        </w:tc>
        <w:tc>
          <w:tcPr>
            <w:tcW w:w="1408" w:type="dxa"/>
          </w:tcPr>
          <w:p w14:paraId="73BEC0C3" w14:textId="77777777" w:rsidR="00AA07D6" w:rsidRPr="000A0BA4" w:rsidRDefault="00AA07D6" w:rsidP="00142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Zone d’action</w:t>
            </w:r>
          </w:p>
        </w:tc>
      </w:tr>
      <w:tr w:rsidR="00AA07D6" w14:paraId="4E088944" w14:textId="77777777" w:rsidTr="00142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EFA647" w14:textId="260B5081" w:rsidR="00AA07D6" w:rsidRDefault="00AA07D6" w:rsidP="00142C61">
            <w:r>
              <w:t>12</w:t>
            </w:r>
          </w:p>
        </w:tc>
        <w:tc>
          <w:tcPr>
            <w:tcW w:w="2270" w:type="dxa"/>
          </w:tcPr>
          <w:p w14:paraId="2ECAC3FE" w14:textId="7505387F" w:rsidR="00AA07D6" w:rsidRDefault="00AA07D6" w:rsidP="00142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 d’un accès utilisateur</w:t>
            </w:r>
          </w:p>
        </w:tc>
        <w:tc>
          <w:tcPr>
            <w:tcW w:w="1668" w:type="dxa"/>
          </w:tcPr>
          <w:p w14:paraId="33CDA4B7" w14:textId="670D2263" w:rsidR="00AA07D6" w:rsidRPr="00AA07D6" w:rsidRDefault="00AA07D6" w:rsidP="00AA0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07D6">
              <w:rPr>
                <w:lang w:val="en-US"/>
              </w:rPr>
              <w:t xml:space="preserve">Insert into </w:t>
            </w:r>
            <w:proofErr w:type="spellStart"/>
            <w:r w:rsidRPr="00AA07D6">
              <w:rPr>
                <w:lang w:val="en-US"/>
              </w:rPr>
              <w:t>acces</w:t>
            </w:r>
            <w:proofErr w:type="spellEnd"/>
            <w:r w:rsidRPr="00AA07D6">
              <w:rPr>
                <w:lang w:val="en-US"/>
              </w:rPr>
              <w:t xml:space="preserve"> … max(</w:t>
            </w:r>
            <w:proofErr w:type="spellStart"/>
            <w:r w:rsidRPr="00AA07D6">
              <w:rPr>
                <w:lang w:val="en-US"/>
              </w:rPr>
              <w:t>idacces</w:t>
            </w:r>
            <w:proofErr w:type="spellEnd"/>
            <w:r w:rsidRPr="00AA07D6">
              <w:rPr>
                <w:lang w:val="en-US"/>
              </w:rPr>
              <w:t>)+1</w:t>
            </w:r>
          </w:p>
        </w:tc>
        <w:tc>
          <w:tcPr>
            <w:tcW w:w="1601" w:type="dxa"/>
          </w:tcPr>
          <w:p w14:paraId="7334D838" w14:textId="77777777" w:rsidR="00AA07D6" w:rsidRDefault="00AA07D6" w:rsidP="00142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Listing de tous les équipements</w:t>
            </w:r>
          </w:p>
        </w:tc>
        <w:tc>
          <w:tcPr>
            <w:tcW w:w="1411" w:type="dxa"/>
          </w:tcPr>
          <w:p w14:paraId="4D57D115" w14:textId="77777777" w:rsidR="00AA07D6" w:rsidRDefault="00AA07D6" w:rsidP="00142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3CFCEC78" w14:textId="77777777" w:rsidR="00AA07D6" w:rsidRDefault="00AA07D6" w:rsidP="00142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</w:tr>
      <w:tr w:rsidR="00AA07D6" w14:paraId="5D2D0B45" w14:textId="77777777" w:rsidTr="0014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86CF18" w14:textId="5CF4E063" w:rsidR="00AA07D6" w:rsidRDefault="00AA07D6" w:rsidP="00142C61">
            <w:r>
              <w:t>13</w:t>
            </w:r>
          </w:p>
        </w:tc>
        <w:tc>
          <w:tcPr>
            <w:tcW w:w="2270" w:type="dxa"/>
          </w:tcPr>
          <w:p w14:paraId="26C399F2" w14:textId="2369A372" w:rsidR="00AA07D6" w:rsidRDefault="00AA07D6" w:rsidP="00142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Insertion </w:t>
            </w:r>
            <w:r w:rsidR="00DB418C">
              <w:t>Accès Utilisateur</w:t>
            </w:r>
          </w:p>
          <w:p w14:paraId="38F5A4AB" w14:textId="77777777" w:rsidR="00AA07D6" w:rsidRDefault="00AA07D6" w:rsidP="00142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proofErr w:type="gramStart"/>
            <w:r>
              <w:t>CreateNewUser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8" w:type="dxa"/>
          </w:tcPr>
          <w:p w14:paraId="42BB0019" w14:textId="77777777" w:rsidR="00AA07D6" w:rsidRDefault="00AA07D6" w:rsidP="00142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 à pas méthode</w:t>
            </w:r>
          </w:p>
        </w:tc>
        <w:tc>
          <w:tcPr>
            <w:tcW w:w="1601" w:type="dxa"/>
          </w:tcPr>
          <w:p w14:paraId="1AFF9FF8" w14:textId="77777777" w:rsidR="00AA07D6" w:rsidRDefault="00AA07D6" w:rsidP="00142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Listing de tous les équipements</w:t>
            </w:r>
          </w:p>
        </w:tc>
        <w:tc>
          <w:tcPr>
            <w:tcW w:w="1411" w:type="dxa"/>
          </w:tcPr>
          <w:p w14:paraId="5BA89B40" w14:textId="77777777" w:rsidR="00AA07D6" w:rsidRDefault="00AA07D6" w:rsidP="00142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6E58BBE4" w14:textId="77777777" w:rsidR="00AA07D6" w:rsidRDefault="00AA07D6" w:rsidP="00142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Applicatif</w:t>
            </w:r>
          </w:p>
        </w:tc>
      </w:tr>
    </w:tbl>
    <w:p w14:paraId="4C5FC095" w14:textId="77777777" w:rsidR="00AA07D6" w:rsidRDefault="00AA07D6" w:rsidP="00A00D43"/>
    <w:p w14:paraId="0175A860" w14:textId="52FADFEB" w:rsidR="00AA07D6" w:rsidRDefault="00AA07D6" w:rsidP="00A00D43"/>
    <w:p w14:paraId="7D6D29B6" w14:textId="77777777" w:rsidR="00AA07D6" w:rsidRDefault="00AA07D6" w:rsidP="00A00D43"/>
    <w:p w14:paraId="554FB881" w14:textId="77777777" w:rsidR="00AA07D6" w:rsidRPr="00A00D43" w:rsidRDefault="00AA07D6" w:rsidP="00A00D43"/>
    <w:p w14:paraId="36211634" w14:textId="3184FC92" w:rsidR="00F97DF4" w:rsidRDefault="00F97DF4" w:rsidP="00A24DAB">
      <w:pPr>
        <w:pStyle w:val="Titre3"/>
      </w:pPr>
      <w:bookmarkStart w:id="10" w:name="_Toc514920116"/>
      <w:r>
        <w:t>Retrait Utilisateur</w:t>
      </w:r>
      <w:bookmarkEnd w:id="10"/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704"/>
        <w:gridCol w:w="2270"/>
        <w:gridCol w:w="1668"/>
        <w:gridCol w:w="1601"/>
        <w:gridCol w:w="1411"/>
        <w:gridCol w:w="1408"/>
      </w:tblGrid>
      <w:tr w:rsidR="00DB418C" w14:paraId="43CBAD61" w14:textId="77777777" w:rsidTr="0021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02BE39" w14:textId="77777777" w:rsidR="00DB418C" w:rsidRPr="000A0BA4" w:rsidRDefault="00DB418C" w:rsidP="00213BFA">
            <w:pPr>
              <w:jc w:val="center"/>
              <w:rPr>
                <w:b w:val="0"/>
              </w:rPr>
            </w:pPr>
            <w:r w:rsidRPr="000A0BA4">
              <w:rPr>
                <w:b w:val="0"/>
              </w:rPr>
              <w:t>N°</w:t>
            </w:r>
          </w:p>
        </w:tc>
        <w:tc>
          <w:tcPr>
            <w:tcW w:w="2270" w:type="dxa"/>
          </w:tcPr>
          <w:p w14:paraId="62488B10" w14:textId="77777777" w:rsidR="00DB418C" w:rsidRPr="000A0BA4" w:rsidRDefault="00DB418C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Opération</w:t>
            </w:r>
          </w:p>
        </w:tc>
        <w:tc>
          <w:tcPr>
            <w:tcW w:w="1668" w:type="dxa"/>
          </w:tcPr>
          <w:p w14:paraId="140BD67B" w14:textId="77777777" w:rsidR="00DB418C" w:rsidRPr="000A0BA4" w:rsidRDefault="00DB418C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Test effectué</w:t>
            </w:r>
          </w:p>
        </w:tc>
        <w:tc>
          <w:tcPr>
            <w:tcW w:w="1601" w:type="dxa"/>
          </w:tcPr>
          <w:p w14:paraId="252FF537" w14:textId="77777777" w:rsidR="00DB418C" w:rsidRPr="000A0BA4" w:rsidRDefault="00DB418C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attendu</w:t>
            </w:r>
          </w:p>
        </w:tc>
        <w:tc>
          <w:tcPr>
            <w:tcW w:w="1411" w:type="dxa"/>
          </w:tcPr>
          <w:p w14:paraId="3BDF123A" w14:textId="77777777" w:rsidR="00DB418C" w:rsidRPr="000A0BA4" w:rsidRDefault="00DB418C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obtenu</w:t>
            </w:r>
          </w:p>
        </w:tc>
        <w:tc>
          <w:tcPr>
            <w:tcW w:w="1408" w:type="dxa"/>
          </w:tcPr>
          <w:p w14:paraId="77CB0D57" w14:textId="77777777" w:rsidR="00DB418C" w:rsidRPr="000A0BA4" w:rsidRDefault="00DB418C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Zone d’action</w:t>
            </w:r>
          </w:p>
        </w:tc>
      </w:tr>
      <w:tr w:rsidR="00DB418C" w14:paraId="78D69988" w14:textId="77777777" w:rsidTr="0021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C735EE" w14:textId="4CE773E2" w:rsidR="00DB418C" w:rsidRDefault="00DB418C" w:rsidP="00213BFA">
            <w:r>
              <w:t>14</w:t>
            </w:r>
          </w:p>
        </w:tc>
        <w:tc>
          <w:tcPr>
            <w:tcW w:w="2270" w:type="dxa"/>
          </w:tcPr>
          <w:p w14:paraId="306CE78B" w14:textId="6FBE1C4D" w:rsidR="00DB418C" w:rsidRDefault="00DB418C" w:rsidP="00795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Retrait Utilisateur</w:t>
            </w:r>
          </w:p>
        </w:tc>
        <w:tc>
          <w:tcPr>
            <w:tcW w:w="1668" w:type="dxa"/>
          </w:tcPr>
          <w:p w14:paraId="5CFB918B" w14:textId="30A431E4" w:rsidR="00DB418C" w:rsidRPr="00AA07D6" w:rsidRDefault="00DB418C" w:rsidP="00795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 w:rsidR="0079588A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…</w:t>
            </w:r>
          </w:p>
        </w:tc>
        <w:tc>
          <w:tcPr>
            <w:tcW w:w="1601" w:type="dxa"/>
          </w:tcPr>
          <w:p w14:paraId="3A0B575D" w14:textId="7973D1D6" w:rsidR="00DB418C" w:rsidRDefault="00DB418C" w:rsidP="00795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Suppression d</w:t>
            </w:r>
            <w:r w:rsidR="0079588A">
              <w:t>e l’utilisateur</w:t>
            </w:r>
          </w:p>
        </w:tc>
        <w:tc>
          <w:tcPr>
            <w:tcW w:w="1411" w:type="dxa"/>
          </w:tcPr>
          <w:p w14:paraId="60236AC4" w14:textId="77777777" w:rsidR="00DB418C" w:rsidRDefault="00DB418C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49C3D531" w14:textId="77777777" w:rsidR="00DB418C" w:rsidRDefault="00DB418C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</w:tr>
      <w:tr w:rsidR="00DB418C" w14:paraId="0747736D" w14:textId="77777777" w:rsidTr="0021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CCE35A" w14:textId="7B22606A" w:rsidR="00DB418C" w:rsidRDefault="00DB418C" w:rsidP="00213BFA">
            <w:r>
              <w:t>15</w:t>
            </w:r>
          </w:p>
        </w:tc>
        <w:tc>
          <w:tcPr>
            <w:tcW w:w="2270" w:type="dxa"/>
          </w:tcPr>
          <w:p w14:paraId="5E3AD1BB" w14:textId="37195B83" w:rsidR="00DB418C" w:rsidRDefault="00DB418C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Retrait </w:t>
            </w:r>
            <w:r w:rsidR="0079588A">
              <w:t>Utilisateur</w:t>
            </w:r>
          </w:p>
          <w:p w14:paraId="118CCB34" w14:textId="05CF74D5" w:rsidR="00DB418C" w:rsidRDefault="00DB418C" w:rsidP="00795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proofErr w:type="gramStart"/>
            <w:r w:rsidR="0079588A">
              <w:t>Delete</w:t>
            </w:r>
            <w:r>
              <w:t>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8" w:type="dxa"/>
          </w:tcPr>
          <w:p w14:paraId="615C3C51" w14:textId="77777777" w:rsidR="00DB418C" w:rsidRDefault="00DB418C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 à pas méthode</w:t>
            </w:r>
          </w:p>
        </w:tc>
        <w:tc>
          <w:tcPr>
            <w:tcW w:w="1601" w:type="dxa"/>
          </w:tcPr>
          <w:p w14:paraId="2A82D2A2" w14:textId="5EB5BD8A" w:rsidR="00DB418C" w:rsidRDefault="0079588A" w:rsidP="00795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Suppresion</w:t>
            </w:r>
            <w:proofErr w:type="spellEnd"/>
            <w:r>
              <w:t xml:space="preserve"> de l’utilisateur</w:t>
            </w:r>
          </w:p>
        </w:tc>
        <w:tc>
          <w:tcPr>
            <w:tcW w:w="1411" w:type="dxa"/>
          </w:tcPr>
          <w:p w14:paraId="77D75735" w14:textId="77777777" w:rsidR="00DB418C" w:rsidRDefault="00DB418C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1B397B9A" w14:textId="77777777" w:rsidR="00DB418C" w:rsidRDefault="00DB418C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Applicatif</w:t>
            </w:r>
          </w:p>
        </w:tc>
      </w:tr>
    </w:tbl>
    <w:p w14:paraId="55DA3A37" w14:textId="77777777" w:rsidR="009278F2" w:rsidRPr="009278F2" w:rsidRDefault="009278F2" w:rsidP="009278F2"/>
    <w:p w14:paraId="57D53D4D" w14:textId="5ED681E7" w:rsidR="00AA07D6" w:rsidRDefault="0079588A" w:rsidP="00AA07D6">
      <w:r>
        <w:t>Le retrait de l’utilisateur ayant un lien avec les accès il faudrait également retirer l’enregistrement accès</w:t>
      </w:r>
    </w:p>
    <w:p w14:paraId="66425AE6" w14:textId="78C4F00E" w:rsidR="0079588A" w:rsidRDefault="0079588A" w:rsidP="00AA07D6"/>
    <w:p w14:paraId="363A3CED" w14:textId="034DDF9A" w:rsidR="0079588A" w:rsidRDefault="0079588A" w:rsidP="00AA07D6"/>
    <w:p w14:paraId="5D87D176" w14:textId="1CC071D3" w:rsidR="0079588A" w:rsidRDefault="0079588A" w:rsidP="00AA07D6"/>
    <w:p w14:paraId="1DDB66FF" w14:textId="7D1D8F58" w:rsidR="0079588A" w:rsidRDefault="0079588A" w:rsidP="00AA07D6"/>
    <w:p w14:paraId="72112305" w14:textId="700A3439" w:rsidR="0079588A" w:rsidRDefault="0079588A" w:rsidP="00AA07D6"/>
    <w:p w14:paraId="528274FA" w14:textId="77777777" w:rsidR="0079588A" w:rsidRDefault="0079588A" w:rsidP="00AA07D6"/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704"/>
        <w:gridCol w:w="2270"/>
        <w:gridCol w:w="1668"/>
        <w:gridCol w:w="1601"/>
        <w:gridCol w:w="1411"/>
        <w:gridCol w:w="1408"/>
      </w:tblGrid>
      <w:tr w:rsidR="0079588A" w14:paraId="2CB2BB5A" w14:textId="77777777" w:rsidTr="0021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2776AC" w14:textId="77777777" w:rsidR="0079588A" w:rsidRPr="000A0BA4" w:rsidRDefault="0079588A" w:rsidP="00213BFA">
            <w:pPr>
              <w:jc w:val="center"/>
              <w:rPr>
                <w:b w:val="0"/>
              </w:rPr>
            </w:pPr>
            <w:r w:rsidRPr="000A0BA4">
              <w:rPr>
                <w:b w:val="0"/>
              </w:rPr>
              <w:lastRenderedPageBreak/>
              <w:t>N°</w:t>
            </w:r>
          </w:p>
        </w:tc>
        <w:tc>
          <w:tcPr>
            <w:tcW w:w="2270" w:type="dxa"/>
          </w:tcPr>
          <w:p w14:paraId="20008C56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Opération</w:t>
            </w:r>
          </w:p>
        </w:tc>
        <w:tc>
          <w:tcPr>
            <w:tcW w:w="1668" w:type="dxa"/>
          </w:tcPr>
          <w:p w14:paraId="50148FA4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Test effectué</w:t>
            </w:r>
          </w:p>
        </w:tc>
        <w:tc>
          <w:tcPr>
            <w:tcW w:w="1601" w:type="dxa"/>
          </w:tcPr>
          <w:p w14:paraId="3FD75C99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attendu</w:t>
            </w:r>
          </w:p>
        </w:tc>
        <w:tc>
          <w:tcPr>
            <w:tcW w:w="1411" w:type="dxa"/>
          </w:tcPr>
          <w:p w14:paraId="44082123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obtenu</w:t>
            </w:r>
          </w:p>
        </w:tc>
        <w:tc>
          <w:tcPr>
            <w:tcW w:w="1408" w:type="dxa"/>
          </w:tcPr>
          <w:p w14:paraId="06EC2777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Zone d’action</w:t>
            </w:r>
          </w:p>
        </w:tc>
      </w:tr>
      <w:tr w:rsidR="0079588A" w14:paraId="69CCAC7C" w14:textId="77777777" w:rsidTr="0021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CA2B3C" w14:textId="43CE7236" w:rsidR="0079588A" w:rsidRDefault="0079588A" w:rsidP="00213BFA">
            <w:r>
              <w:t>16</w:t>
            </w:r>
          </w:p>
        </w:tc>
        <w:tc>
          <w:tcPr>
            <w:tcW w:w="2270" w:type="dxa"/>
          </w:tcPr>
          <w:p w14:paraId="69E977D5" w14:textId="77777777" w:rsidR="0079588A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 d’un accès utilisateur</w:t>
            </w:r>
          </w:p>
        </w:tc>
        <w:tc>
          <w:tcPr>
            <w:tcW w:w="1668" w:type="dxa"/>
          </w:tcPr>
          <w:p w14:paraId="3CA71AD1" w14:textId="77777777" w:rsidR="0079588A" w:rsidRPr="00AA07D6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07D6">
              <w:rPr>
                <w:lang w:val="en-US"/>
              </w:rPr>
              <w:t xml:space="preserve">Insert into </w:t>
            </w:r>
            <w:proofErr w:type="spellStart"/>
            <w:r w:rsidRPr="00AA07D6">
              <w:rPr>
                <w:lang w:val="en-US"/>
              </w:rPr>
              <w:t>acces</w:t>
            </w:r>
            <w:proofErr w:type="spellEnd"/>
            <w:r w:rsidRPr="00AA07D6">
              <w:rPr>
                <w:lang w:val="en-US"/>
              </w:rPr>
              <w:t xml:space="preserve"> … max(</w:t>
            </w:r>
            <w:proofErr w:type="spellStart"/>
            <w:r w:rsidRPr="00AA07D6">
              <w:rPr>
                <w:lang w:val="en-US"/>
              </w:rPr>
              <w:t>idacces</w:t>
            </w:r>
            <w:proofErr w:type="spellEnd"/>
            <w:r w:rsidRPr="00AA07D6">
              <w:rPr>
                <w:lang w:val="en-US"/>
              </w:rPr>
              <w:t>)+1</w:t>
            </w:r>
          </w:p>
        </w:tc>
        <w:tc>
          <w:tcPr>
            <w:tcW w:w="1601" w:type="dxa"/>
          </w:tcPr>
          <w:p w14:paraId="71BCA81A" w14:textId="77777777" w:rsidR="0079588A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Listing de tous les équipements</w:t>
            </w:r>
          </w:p>
        </w:tc>
        <w:tc>
          <w:tcPr>
            <w:tcW w:w="1411" w:type="dxa"/>
          </w:tcPr>
          <w:p w14:paraId="6D89E807" w14:textId="77777777" w:rsidR="0079588A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5E9734AD" w14:textId="77777777" w:rsidR="0079588A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</w:tr>
      <w:tr w:rsidR="0079588A" w14:paraId="60126B2A" w14:textId="77777777" w:rsidTr="0021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01F081" w14:textId="753060D0" w:rsidR="0079588A" w:rsidRDefault="0079588A" w:rsidP="00213BFA">
            <w:r>
              <w:t>17</w:t>
            </w:r>
          </w:p>
        </w:tc>
        <w:tc>
          <w:tcPr>
            <w:tcW w:w="2270" w:type="dxa"/>
          </w:tcPr>
          <w:p w14:paraId="21746E70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équipement</w:t>
            </w:r>
          </w:p>
          <w:p w14:paraId="0ABD95FC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proofErr w:type="gramStart"/>
            <w:r>
              <w:t>CreateNewUser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8" w:type="dxa"/>
          </w:tcPr>
          <w:p w14:paraId="262F891D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 à pas méthode</w:t>
            </w:r>
          </w:p>
        </w:tc>
        <w:tc>
          <w:tcPr>
            <w:tcW w:w="1601" w:type="dxa"/>
          </w:tcPr>
          <w:p w14:paraId="08ABE997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Listing de tous les équipements</w:t>
            </w:r>
          </w:p>
        </w:tc>
        <w:tc>
          <w:tcPr>
            <w:tcW w:w="1411" w:type="dxa"/>
          </w:tcPr>
          <w:p w14:paraId="462D0758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487F8B5E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Applicatif</w:t>
            </w:r>
          </w:p>
        </w:tc>
      </w:tr>
    </w:tbl>
    <w:p w14:paraId="7106C2F4" w14:textId="77777777" w:rsidR="0079588A" w:rsidRPr="00AA07D6" w:rsidRDefault="0079588A" w:rsidP="00AA07D6"/>
    <w:p w14:paraId="2E5D8715" w14:textId="1598BA9B" w:rsidR="00F97DF4" w:rsidRDefault="00F97DF4" w:rsidP="00A24DAB">
      <w:pPr>
        <w:pStyle w:val="Titre3"/>
      </w:pPr>
      <w:bookmarkStart w:id="11" w:name="_Toc514920117"/>
      <w:r>
        <w:t>Màj Utilisateur</w:t>
      </w:r>
      <w:bookmarkEnd w:id="11"/>
    </w:p>
    <w:p w14:paraId="1F3B925E" w14:textId="09CEE636" w:rsidR="0079588A" w:rsidRDefault="0079588A" w:rsidP="0079588A"/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704"/>
        <w:gridCol w:w="2270"/>
        <w:gridCol w:w="1668"/>
        <w:gridCol w:w="1601"/>
        <w:gridCol w:w="1411"/>
        <w:gridCol w:w="1408"/>
      </w:tblGrid>
      <w:tr w:rsidR="0079588A" w14:paraId="0F27F8FA" w14:textId="77777777" w:rsidTr="0021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C9BA2E" w14:textId="77777777" w:rsidR="0079588A" w:rsidRPr="000A0BA4" w:rsidRDefault="0079588A" w:rsidP="00213BFA">
            <w:pPr>
              <w:jc w:val="center"/>
              <w:rPr>
                <w:b w:val="0"/>
              </w:rPr>
            </w:pPr>
            <w:r w:rsidRPr="000A0BA4">
              <w:rPr>
                <w:b w:val="0"/>
              </w:rPr>
              <w:t>N°</w:t>
            </w:r>
          </w:p>
        </w:tc>
        <w:tc>
          <w:tcPr>
            <w:tcW w:w="2270" w:type="dxa"/>
          </w:tcPr>
          <w:p w14:paraId="2AF85B6B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Opération</w:t>
            </w:r>
          </w:p>
        </w:tc>
        <w:tc>
          <w:tcPr>
            <w:tcW w:w="1668" w:type="dxa"/>
          </w:tcPr>
          <w:p w14:paraId="14D7D025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Test effectué</w:t>
            </w:r>
          </w:p>
        </w:tc>
        <w:tc>
          <w:tcPr>
            <w:tcW w:w="1601" w:type="dxa"/>
          </w:tcPr>
          <w:p w14:paraId="3658DEBA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attendu</w:t>
            </w:r>
          </w:p>
        </w:tc>
        <w:tc>
          <w:tcPr>
            <w:tcW w:w="1411" w:type="dxa"/>
          </w:tcPr>
          <w:p w14:paraId="0A6563C2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Résultat obtenu</w:t>
            </w:r>
          </w:p>
        </w:tc>
        <w:tc>
          <w:tcPr>
            <w:tcW w:w="1408" w:type="dxa"/>
          </w:tcPr>
          <w:p w14:paraId="6EB0C950" w14:textId="77777777" w:rsidR="0079588A" w:rsidRPr="000A0BA4" w:rsidRDefault="0079588A" w:rsidP="00213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0BA4">
              <w:rPr>
                <w:b w:val="0"/>
              </w:rPr>
              <w:t>Zone d’action</w:t>
            </w:r>
          </w:p>
        </w:tc>
      </w:tr>
      <w:tr w:rsidR="0079588A" w14:paraId="166856AD" w14:textId="77777777" w:rsidTr="0021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874C7D" w14:textId="77777777" w:rsidR="0079588A" w:rsidRDefault="0079588A" w:rsidP="00213BFA">
            <w:r>
              <w:t>12</w:t>
            </w:r>
          </w:p>
        </w:tc>
        <w:tc>
          <w:tcPr>
            <w:tcW w:w="2270" w:type="dxa"/>
          </w:tcPr>
          <w:p w14:paraId="608E1DB1" w14:textId="77777777" w:rsidR="0079588A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 d’un accès utilisateur</w:t>
            </w:r>
          </w:p>
        </w:tc>
        <w:tc>
          <w:tcPr>
            <w:tcW w:w="1668" w:type="dxa"/>
          </w:tcPr>
          <w:p w14:paraId="4715F7AD" w14:textId="77777777" w:rsidR="0079588A" w:rsidRPr="00AA07D6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07D6">
              <w:rPr>
                <w:lang w:val="en-US"/>
              </w:rPr>
              <w:t xml:space="preserve">Insert into </w:t>
            </w:r>
            <w:proofErr w:type="spellStart"/>
            <w:r w:rsidRPr="00AA07D6">
              <w:rPr>
                <w:lang w:val="en-US"/>
              </w:rPr>
              <w:t>acces</w:t>
            </w:r>
            <w:proofErr w:type="spellEnd"/>
            <w:r w:rsidRPr="00AA07D6">
              <w:rPr>
                <w:lang w:val="en-US"/>
              </w:rPr>
              <w:t xml:space="preserve"> … max(</w:t>
            </w:r>
            <w:proofErr w:type="spellStart"/>
            <w:r w:rsidRPr="00AA07D6">
              <w:rPr>
                <w:lang w:val="en-US"/>
              </w:rPr>
              <w:t>idacces</w:t>
            </w:r>
            <w:proofErr w:type="spellEnd"/>
            <w:r w:rsidRPr="00AA07D6">
              <w:rPr>
                <w:lang w:val="en-US"/>
              </w:rPr>
              <w:t>)+1</w:t>
            </w:r>
          </w:p>
        </w:tc>
        <w:tc>
          <w:tcPr>
            <w:tcW w:w="1601" w:type="dxa"/>
          </w:tcPr>
          <w:p w14:paraId="30CB82A9" w14:textId="77777777" w:rsidR="0079588A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Listing de tous les équipements</w:t>
            </w:r>
          </w:p>
        </w:tc>
        <w:tc>
          <w:tcPr>
            <w:tcW w:w="1411" w:type="dxa"/>
          </w:tcPr>
          <w:p w14:paraId="0A606CEF" w14:textId="77777777" w:rsidR="0079588A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408" w:type="dxa"/>
          </w:tcPr>
          <w:p w14:paraId="303FB0A4" w14:textId="77777777" w:rsidR="0079588A" w:rsidRDefault="0079588A" w:rsidP="0021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</w:t>
            </w:r>
          </w:p>
        </w:tc>
      </w:tr>
      <w:tr w:rsidR="0079588A" w14:paraId="5CDB654D" w14:textId="77777777" w:rsidTr="0021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D1EF2F" w14:textId="77777777" w:rsidR="0079588A" w:rsidRDefault="0079588A" w:rsidP="00213BFA">
            <w:r>
              <w:t>13</w:t>
            </w:r>
          </w:p>
        </w:tc>
        <w:tc>
          <w:tcPr>
            <w:tcW w:w="2270" w:type="dxa"/>
          </w:tcPr>
          <w:p w14:paraId="7FD1AAB9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équipement</w:t>
            </w:r>
          </w:p>
          <w:p w14:paraId="298F7471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Méthode </w:t>
            </w:r>
            <w:proofErr w:type="spellStart"/>
            <w:proofErr w:type="gramStart"/>
            <w:r>
              <w:t>CreateNewUser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8" w:type="dxa"/>
          </w:tcPr>
          <w:p w14:paraId="7F72E8FD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 à pas méthode</w:t>
            </w:r>
          </w:p>
        </w:tc>
        <w:tc>
          <w:tcPr>
            <w:tcW w:w="1601" w:type="dxa"/>
          </w:tcPr>
          <w:p w14:paraId="76613F39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Listing de tous les équipements</w:t>
            </w:r>
          </w:p>
        </w:tc>
        <w:tc>
          <w:tcPr>
            <w:tcW w:w="1411" w:type="dxa"/>
          </w:tcPr>
          <w:p w14:paraId="0BC35DBA" w14:textId="0E8E6B6C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14:paraId="60EF7153" w14:textId="77777777" w:rsidR="0079588A" w:rsidRDefault="0079588A" w:rsidP="0021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Applicatif</w:t>
            </w:r>
          </w:p>
        </w:tc>
      </w:tr>
    </w:tbl>
    <w:p w14:paraId="61625891" w14:textId="77777777" w:rsidR="0079588A" w:rsidRPr="0079588A" w:rsidRDefault="0079588A" w:rsidP="0079588A"/>
    <w:p w14:paraId="55140153" w14:textId="77777777" w:rsidR="00F97DF4" w:rsidRDefault="00F97DF4" w:rsidP="00A24DAB">
      <w:pPr>
        <w:pStyle w:val="Titre3"/>
      </w:pPr>
      <w:bookmarkStart w:id="12" w:name="_Toc514920118"/>
      <w:r>
        <w:t>Listing Utilisateur</w:t>
      </w:r>
      <w:bookmarkEnd w:id="12"/>
    </w:p>
    <w:p w14:paraId="0844E66F" w14:textId="77777777" w:rsidR="00F97DF4" w:rsidRDefault="00F97DF4" w:rsidP="00F97DF4"/>
    <w:p w14:paraId="5648F748" w14:textId="45A47A47" w:rsidR="00F97DF4" w:rsidRDefault="00F97DF4" w:rsidP="00A24DAB">
      <w:pPr>
        <w:pStyle w:val="Titre2"/>
      </w:pPr>
      <w:bookmarkStart w:id="13" w:name="_Toc514920120"/>
      <w:r>
        <w:t>Connexion :</w:t>
      </w:r>
      <w:bookmarkEnd w:id="13"/>
    </w:p>
    <w:p w14:paraId="51F3D34D" w14:textId="663CF465" w:rsidR="00D50DA6" w:rsidRDefault="00D50DA6" w:rsidP="00D50DA6"/>
    <w:p w14:paraId="4B78B6A2" w14:textId="0191BD4B" w:rsidR="00D50DA6" w:rsidRDefault="00D50DA6" w:rsidP="00D50DA6">
      <w:proofErr w:type="gramStart"/>
      <w:r>
        <w:t>Vérification droit</w:t>
      </w:r>
      <w:proofErr w:type="gramEnd"/>
      <w:r>
        <w:t> :</w:t>
      </w:r>
    </w:p>
    <w:p w14:paraId="4905E4A2" w14:textId="3C96BABE" w:rsidR="00D50DA6" w:rsidRDefault="00D50DA6" w:rsidP="00D50DA6"/>
    <w:p w14:paraId="7D86E994" w14:textId="051D4418" w:rsidR="00D50DA6" w:rsidRDefault="00D50DA6" w:rsidP="00D50DA6">
      <w:r>
        <w:t>Consultation</w:t>
      </w:r>
    </w:p>
    <w:p w14:paraId="4ECA037E" w14:textId="2FBE269F" w:rsidR="00D50DA6" w:rsidRDefault="00D50DA6" w:rsidP="00D50DA6"/>
    <w:p w14:paraId="2CDC7755" w14:textId="4EC4B7AC" w:rsidR="00D50DA6" w:rsidRDefault="00D50DA6" w:rsidP="00D50DA6">
      <w:r>
        <w:t>Modification</w:t>
      </w:r>
    </w:p>
    <w:p w14:paraId="6BC72BCE" w14:textId="62A331FC" w:rsidR="00D50DA6" w:rsidRDefault="00D50DA6" w:rsidP="00D50DA6"/>
    <w:p w14:paraId="419DBAF4" w14:textId="12EEE387" w:rsidR="00F27799" w:rsidRDefault="00F27799" w:rsidP="00D50DA6">
      <w:bookmarkStart w:id="14" w:name="_GoBack"/>
      <w:bookmarkEnd w:id="14"/>
    </w:p>
    <w:p w14:paraId="719B7B18" w14:textId="77777777" w:rsidR="00F27799" w:rsidRDefault="00F27799" w:rsidP="00D50DA6"/>
    <w:p w14:paraId="7F5C2883" w14:textId="77777777" w:rsidR="00D50DA6" w:rsidRPr="00D50DA6" w:rsidRDefault="00D50DA6" w:rsidP="00D50DA6"/>
    <w:sectPr w:rsidR="00D50DA6" w:rsidRPr="00D50DA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6A534" w14:textId="77777777" w:rsidR="00FB56D2" w:rsidRDefault="00FB56D2" w:rsidP="004E7197">
      <w:pPr>
        <w:spacing w:after="0"/>
      </w:pPr>
      <w:r>
        <w:separator/>
      </w:r>
    </w:p>
  </w:endnote>
  <w:endnote w:type="continuationSeparator" w:id="0">
    <w:p w14:paraId="195FF16C" w14:textId="77777777" w:rsidR="00FB56D2" w:rsidRDefault="00FB56D2" w:rsidP="004E7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 Cond">
    <w:altName w:val="Open Sans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6B291" w14:textId="77777777" w:rsidR="00635766" w:rsidRPr="00635766" w:rsidRDefault="00FB56D2" w:rsidP="00635766">
    <w:pPr>
      <w:pStyle w:val="Pieddepage"/>
      <w:jc w:val="center"/>
      <w:rPr>
        <w:rFonts w:ascii="Agency FB" w:hAnsi="Agency FB"/>
      </w:rPr>
    </w:pPr>
    <w:sdt>
      <w:sdtPr>
        <w:rPr>
          <w:rFonts w:ascii="Agency FB" w:hAnsi="Agency FB"/>
        </w:rPr>
        <w:id w:val="2116790013"/>
        <w:docPartObj>
          <w:docPartGallery w:val="Page Numbers (Bottom of Page)"/>
          <w:docPartUnique/>
        </w:docPartObj>
      </w:sdtPr>
      <w:sdtEndPr/>
      <w:sdtContent>
        <w:r w:rsidR="00546E99" w:rsidRPr="00546E99">
          <w:rPr>
            <w:rFonts w:ascii="Agency FB" w:hAnsi="Agency FB"/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0DEB9E6E" wp14:editId="2329875A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BA06B49" w14:textId="5D801D65" w:rsidR="00546E99" w:rsidRDefault="00546E99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27799" w:rsidRPr="00F27799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DEB9E6E" id="Groupe 5" o:spid="_x0000_s1028" style="position:absolute;left:0;text-align:left;margin-left:0;margin-top:0;width:34.4pt;height:56.45pt;z-index:251662336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f6WE&#10;7WoDAAAl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4BA06B49" w14:textId="5D801D65" w:rsidR="00546E99" w:rsidRDefault="00546E99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27799" w:rsidRPr="00F27799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="00546E99">
      <w:rPr>
        <w:rFonts w:ascii="Agency FB" w:hAnsi="Agency FB"/>
      </w:rPr>
      <w:t>TOUJOURS DANS LA BONNE DIRECTION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B6570" w14:textId="77777777" w:rsidR="00FB56D2" w:rsidRDefault="00FB56D2" w:rsidP="004E7197">
      <w:pPr>
        <w:spacing w:after="0"/>
      </w:pPr>
      <w:r>
        <w:separator/>
      </w:r>
    </w:p>
  </w:footnote>
  <w:footnote w:type="continuationSeparator" w:id="0">
    <w:p w14:paraId="795A235D" w14:textId="77777777" w:rsidR="00FB56D2" w:rsidRDefault="00FB56D2" w:rsidP="004E71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247AE" w14:textId="77777777" w:rsidR="003F73E1" w:rsidRDefault="003F73E1" w:rsidP="004E7197">
    <w:pPr>
      <w:pStyle w:val="En-tte"/>
      <w:jc w:val="center"/>
      <w:rPr>
        <w:noProof/>
        <w:lang w:eastAsia="fr-FR"/>
      </w:rPr>
    </w:pPr>
  </w:p>
  <w:p w14:paraId="25C4B4FB" w14:textId="77777777" w:rsidR="004E7197" w:rsidRDefault="003F73E1" w:rsidP="004E7197">
    <w:pPr>
      <w:pStyle w:val="En-tte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92DE1" wp14:editId="7601CB2E">
              <wp:simplePos x="0" y="0"/>
              <wp:positionH relativeFrom="margin">
                <wp:align>left</wp:align>
              </wp:positionH>
              <wp:positionV relativeFrom="paragraph">
                <wp:posOffset>197182</wp:posOffset>
              </wp:positionV>
              <wp:extent cx="1923415" cy="356870"/>
              <wp:effectExtent l="0" t="0" r="635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3415" cy="3568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B3A53AD" w14:textId="77777777" w:rsidR="000E04A9" w:rsidRPr="000E04A9" w:rsidRDefault="000E04A9" w:rsidP="000E04A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0E04A9">
                            <w:rPr>
                              <w:rFonts w:ascii="Agency FB" w:hAnsi="Agency FB"/>
                            </w:rPr>
                            <w:t>Ambition - Confiance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92DE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0;margin-top:15.55pt;width:151.45pt;height:28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" fillcolor="white [3201]" stroked="f" strokeweight=".5pt">
              <v:textbox>
                <w:txbxContent>
                  <w:p w14:paraId="0B3A53AD" w14:textId="77777777" w:rsidR="000E04A9" w:rsidRPr="000E04A9" w:rsidRDefault="000E04A9" w:rsidP="000E04A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0E04A9">
                      <w:rPr>
                        <w:rFonts w:ascii="Agency FB" w:hAnsi="Agency FB"/>
                      </w:rPr>
                      <w:t>Ambition - Confiance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C97A0" wp14:editId="52B1AEF7">
              <wp:simplePos x="0" y="0"/>
              <wp:positionH relativeFrom="column">
                <wp:posOffset>4037330</wp:posOffset>
              </wp:positionH>
              <wp:positionV relativeFrom="paragraph">
                <wp:posOffset>206402</wp:posOffset>
              </wp:positionV>
              <wp:extent cx="1485900" cy="381663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3816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01C0AC" w14:textId="77777777" w:rsidR="000E04A9" w:rsidRPr="000E04A9" w:rsidRDefault="000E04A9" w:rsidP="000E04A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0E04A9">
                            <w:rPr>
                              <w:rFonts w:ascii="Agency FB" w:hAnsi="Agency FB"/>
                            </w:rPr>
                            <w:t>Economie - Qualité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DC97A0" id="Zone de texte 3" o:spid="_x0000_s1027" type="#_x0000_t202" style="position:absolute;left:0;text-align:left;margin-left:317.9pt;margin-top:16.25pt;width:117pt;height:30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" fillcolor="white [3201]" stroked="f" strokeweight=".5pt">
              <v:textbox>
                <w:txbxContent>
                  <w:p w14:paraId="0201C0AC" w14:textId="77777777" w:rsidR="000E04A9" w:rsidRPr="000E04A9" w:rsidRDefault="000E04A9" w:rsidP="000E04A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0E04A9">
                      <w:rPr>
                        <w:rFonts w:ascii="Agency FB" w:hAnsi="Agency FB"/>
                      </w:rPr>
                      <w:t>Economie - Qualité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05920B68" wp14:editId="4ECC47CF">
          <wp:extent cx="890546" cy="855795"/>
          <wp:effectExtent l="0" t="0" r="5080" b="1905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CEQv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800" cy="897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E6A"/>
    <w:multiLevelType w:val="hybridMultilevel"/>
    <w:tmpl w:val="141612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C2D92"/>
    <w:multiLevelType w:val="hybridMultilevel"/>
    <w:tmpl w:val="E3E0C130"/>
    <w:lvl w:ilvl="0" w:tplc="054EC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CF3"/>
    <w:rsid w:val="0003698F"/>
    <w:rsid w:val="000A0BA4"/>
    <w:rsid w:val="000B6F2A"/>
    <w:rsid w:val="000E04A9"/>
    <w:rsid w:val="00110EC7"/>
    <w:rsid w:val="001922D9"/>
    <w:rsid w:val="001F0E8A"/>
    <w:rsid w:val="0028711C"/>
    <w:rsid w:val="00394019"/>
    <w:rsid w:val="003F73E1"/>
    <w:rsid w:val="004E7197"/>
    <w:rsid w:val="00507966"/>
    <w:rsid w:val="00546E99"/>
    <w:rsid w:val="005E1E5E"/>
    <w:rsid w:val="00621B28"/>
    <w:rsid w:val="00635766"/>
    <w:rsid w:val="006601A4"/>
    <w:rsid w:val="0079588A"/>
    <w:rsid w:val="00800BE8"/>
    <w:rsid w:val="008757D5"/>
    <w:rsid w:val="008B1236"/>
    <w:rsid w:val="009252DD"/>
    <w:rsid w:val="009278F2"/>
    <w:rsid w:val="00A00D43"/>
    <w:rsid w:val="00A24DAB"/>
    <w:rsid w:val="00AA07D6"/>
    <w:rsid w:val="00C50499"/>
    <w:rsid w:val="00CB6879"/>
    <w:rsid w:val="00CE0CF3"/>
    <w:rsid w:val="00D43C07"/>
    <w:rsid w:val="00D50DA6"/>
    <w:rsid w:val="00D824F5"/>
    <w:rsid w:val="00DB418C"/>
    <w:rsid w:val="00E63611"/>
    <w:rsid w:val="00EF4DF8"/>
    <w:rsid w:val="00F27799"/>
    <w:rsid w:val="00F97DF4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0D13D"/>
  <w15:chartTrackingRefBased/>
  <w15:docId w15:val="{CA6A407B-A193-461A-B660-53092109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4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719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E7197"/>
  </w:style>
  <w:style w:type="paragraph" w:styleId="Pieddepage">
    <w:name w:val="footer"/>
    <w:basedOn w:val="Normal"/>
    <w:link w:val="PieddepageCar"/>
    <w:uiPriority w:val="99"/>
    <w:unhideWhenUsed/>
    <w:rsid w:val="004E719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E7197"/>
  </w:style>
  <w:style w:type="paragraph" w:styleId="Paragraphedeliste">
    <w:name w:val="List Paragraph"/>
    <w:basedOn w:val="Normal"/>
    <w:uiPriority w:val="34"/>
    <w:qFormat/>
    <w:rsid w:val="000369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2871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24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4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24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24DAB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24D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24DA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24DA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24DAB"/>
    <w:rPr>
      <w:color w:val="0563C1" w:themeColor="hyperlink"/>
      <w:u w:val="single"/>
    </w:rPr>
  </w:style>
  <w:style w:type="table" w:styleId="TableauGrille5Fonc-Accentuation1">
    <w:name w:val="Grid Table 5 Dark Accent 1"/>
    <w:basedOn w:val="TableauNormal"/>
    <w:uiPriority w:val="50"/>
    <w:rsid w:val="00110EC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oba\Google%20Drive\AFORP\Ace%20Q\Ace_Quality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AA928-0575-47BD-8189-C5E82AE5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Ace_QualityV2</Template>
  <TotalTime>490</TotalTime>
  <Pages>6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Dernergizer</dc:creator>
  <cp:keywords/>
  <dc:description/>
  <cp:lastModifiedBy>Dansoko Boubakar</cp:lastModifiedBy>
  <cp:revision>15</cp:revision>
  <dcterms:created xsi:type="dcterms:W3CDTF">2018-05-22T19:43:00Z</dcterms:created>
  <dcterms:modified xsi:type="dcterms:W3CDTF">2019-01-08T17:39:00Z</dcterms:modified>
</cp:coreProperties>
</file>