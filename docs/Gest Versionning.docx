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7C960" w14:textId="77777777" w:rsidR="00635766" w:rsidRDefault="00635766"/>
    <w:p w14:paraId="4FF5319B" w14:textId="77777777" w:rsidR="00800BE8" w:rsidRDefault="00800BE8"/>
    <w:p w14:paraId="0C7CD6F6" w14:textId="77777777" w:rsidR="00800BE8" w:rsidRDefault="00800BE8"/>
    <w:p w14:paraId="2C4F5211" w14:textId="77777777" w:rsidR="00800BE8" w:rsidRDefault="00800BE8"/>
    <w:p w14:paraId="7A0C2094" w14:textId="77777777" w:rsidR="00800BE8" w:rsidRDefault="00800BE8"/>
    <w:p w14:paraId="3E4AB5C4" w14:textId="77777777" w:rsidR="00635766" w:rsidRDefault="00635766"/>
    <w:p w14:paraId="532BFE89" w14:textId="77777777" w:rsidR="009252DD" w:rsidRDefault="003F73E1" w:rsidP="00D43C07">
      <w:pPr>
        <w:jc w:val="center"/>
      </w:pPr>
      <w:r>
        <w:rPr>
          <w:noProof/>
          <w:lang w:eastAsia="fr-FR"/>
        </w:rPr>
        <w:drawing>
          <wp:inline distT="0" distB="0" distL="0" distR="0" wp14:anchorId="1A415239" wp14:editId="56FC1991">
            <wp:extent cx="5446644" cy="5234110"/>
            <wp:effectExtent l="0" t="0" r="190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EQv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294" cy="52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1E8" w14:textId="77777777" w:rsidR="00635766" w:rsidRDefault="00635766"/>
    <w:p w14:paraId="38ABCFF3" w14:textId="77777777" w:rsidR="00635766" w:rsidRDefault="00635766"/>
    <w:p w14:paraId="325581FB" w14:textId="77777777" w:rsidR="00635766" w:rsidRDefault="00635766"/>
    <w:p w14:paraId="156858D2" w14:textId="77777777" w:rsidR="00635766" w:rsidRDefault="00635766"/>
    <w:p w14:paraId="5F243393" w14:textId="77777777" w:rsidR="00635766" w:rsidRDefault="00635766"/>
    <w:p w14:paraId="0ADB6C97" w14:textId="77777777" w:rsidR="00635766" w:rsidRDefault="00635766"/>
    <w:p w14:paraId="1EE19CB2" w14:textId="6DC91013" w:rsidR="00635766" w:rsidRPr="00635766" w:rsidRDefault="00DF1EA1" w:rsidP="00635766">
      <w:pPr>
        <w:jc w:val="right"/>
        <w:rPr>
          <w:rFonts w:ascii="Franklin Gothic Medium Cond" w:hAnsi="Franklin Gothic Medium Cond"/>
          <w:sz w:val="32"/>
          <w:szCs w:val="32"/>
        </w:rPr>
      </w:pPr>
      <w:proofErr w:type="spellStart"/>
      <w:r>
        <w:rPr>
          <w:rFonts w:ascii="Franklin Gothic Medium Cond" w:hAnsi="Franklin Gothic Medium Cond"/>
          <w:sz w:val="32"/>
          <w:szCs w:val="32"/>
        </w:rPr>
        <w:t>Versionning</w:t>
      </w:r>
      <w:proofErr w:type="spellEnd"/>
      <w:r>
        <w:rPr>
          <w:rFonts w:ascii="Franklin Gothic Medium Cond" w:hAnsi="Franklin Gothic Medium Cond"/>
          <w:sz w:val="32"/>
          <w:szCs w:val="32"/>
        </w:rPr>
        <w:t xml:space="preserve"> - </w:t>
      </w:r>
      <w:proofErr w:type="spellStart"/>
      <w:r>
        <w:rPr>
          <w:rFonts w:ascii="Franklin Gothic Medium Cond" w:hAnsi="Franklin Gothic Medium Cond"/>
          <w:sz w:val="32"/>
          <w:szCs w:val="32"/>
        </w:rPr>
        <w:t>GestHIA</w:t>
      </w:r>
      <w:proofErr w:type="spellEnd"/>
    </w:p>
    <w:p w14:paraId="50452936" w14:textId="1AFEC8B4" w:rsidR="00635766" w:rsidRPr="00635766" w:rsidRDefault="006B0C97" w:rsidP="00635766">
      <w:pPr>
        <w:jc w:val="right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t>22/04/2018</w:t>
      </w:r>
    </w:p>
    <w:p w14:paraId="084AE093" w14:textId="77777777" w:rsidR="000E04A9" w:rsidRDefault="000E04A9"/>
    <w:p w14:paraId="0A5826FB" w14:textId="77777777" w:rsidR="00546E99" w:rsidRDefault="00546E99"/>
    <w:p w14:paraId="72DC1F42" w14:textId="77777777" w:rsidR="0003698F" w:rsidRDefault="0003698F"/>
    <w:p w14:paraId="01A80A09" w14:textId="77777777" w:rsidR="0003698F" w:rsidRDefault="000369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788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57C4F" w14:textId="46D7C9A4" w:rsidR="00167F77" w:rsidRDefault="00167F77">
          <w:pPr>
            <w:pStyle w:val="En-ttedetabledesmatires"/>
          </w:pPr>
          <w:r>
            <w:t>Table des matières</w:t>
          </w:r>
        </w:p>
        <w:p w14:paraId="0236580B" w14:textId="51ECE418" w:rsidR="005E271C" w:rsidRDefault="00167F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24428" w:history="1">
            <w:r w:rsidR="005E271C" w:rsidRPr="00B172F2">
              <w:rPr>
                <w:rStyle w:val="Lienhypertexte"/>
                <w:noProof/>
              </w:rPr>
              <w:t>Présentation de l’entreprise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_Toc515224428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3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79DC4FF8" w14:textId="07F5E45D" w:rsidR="005E271C" w:rsidRDefault="005E7A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4429" w:history="1">
            <w:r w:rsidR="005E271C" w:rsidRPr="00B172F2">
              <w:rPr>
                <w:rStyle w:val="Lienhypertexte"/>
                <w:noProof/>
              </w:rPr>
              <w:t>Introduction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_Toc515224429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3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13F4E339" w14:textId="7F0127A8" w:rsidR="005E271C" w:rsidRDefault="005E7A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4430" w:history="1">
            <w:r w:rsidR="005E271C" w:rsidRPr="00B172F2">
              <w:rPr>
                <w:rStyle w:val="Lienhypertexte"/>
                <w:noProof/>
              </w:rPr>
              <w:t>Base de donnée :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_Toc515224430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4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34BDAB25" w14:textId="08E6CC36" w:rsidR="005E271C" w:rsidRDefault="005E7A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4431" w:history="1">
            <w:r w:rsidR="005E271C" w:rsidRPr="00B172F2">
              <w:rPr>
                <w:rStyle w:val="Lienhypertexte"/>
                <w:noProof/>
              </w:rPr>
              <w:t>Version 0.1: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_Toc515224431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4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6B5B6F13" w14:textId="5E94C173" w:rsidR="005E271C" w:rsidRDefault="005E7A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4432" w:history="1">
            <w:r w:rsidR="005E271C" w:rsidRPr="00B172F2">
              <w:rPr>
                <w:rStyle w:val="Lienhypertexte"/>
                <w:noProof/>
              </w:rPr>
              <w:t>Version 0.2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_Toc515224432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5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2DC1146E" w14:textId="06C76C15" w:rsidR="005E271C" w:rsidRDefault="005E7A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4433" w:history="1">
            <w:r w:rsidR="005E271C" w:rsidRPr="00B172F2">
              <w:rPr>
                <w:rStyle w:val="Lienhypertexte"/>
                <w:noProof/>
              </w:rPr>
              <w:t>Version 0.3 :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_Toc515224433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5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6339826C" w14:textId="63977E2A" w:rsidR="005E271C" w:rsidRDefault="005E7A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4434" w:history="1">
            <w:r w:rsidR="005E271C" w:rsidRPr="00B172F2">
              <w:rPr>
                <w:rStyle w:val="Lienhypertexte"/>
                <w:noProof/>
              </w:rPr>
              <w:t>Classes (UML) :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_Toc515224434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6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304D477F" w14:textId="53377B35" w:rsidR="005E271C" w:rsidRDefault="005E7A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4435" w:history="1">
            <w:r w:rsidR="005E271C" w:rsidRPr="00B172F2">
              <w:rPr>
                <w:rStyle w:val="Lienhypertexte"/>
                <w:noProof/>
              </w:rPr>
              <w:t>Version 1.0 :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_Toc515224435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6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1FBC99F2" w14:textId="5B6DEA14" w:rsidR="005E271C" w:rsidRDefault="005E7A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224436" w:history="1">
            <w:r w:rsidR="005E271C" w:rsidRPr="00B172F2">
              <w:rPr>
                <w:rStyle w:val="Lienhypertexte"/>
                <w:noProof/>
              </w:rPr>
              <w:t>Version 2.0 :</w:t>
            </w:r>
            <w:r w:rsidR="005E271C">
              <w:rPr>
                <w:noProof/>
                <w:webHidden/>
              </w:rPr>
              <w:tab/>
            </w:r>
            <w:r w:rsidR="005E271C">
              <w:rPr>
                <w:noProof/>
                <w:webHidden/>
              </w:rPr>
              <w:fldChar w:fldCharType="begin"/>
            </w:r>
            <w:r w:rsidR="005E271C">
              <w:rPr>
                <w:noProof/>
                <w:webHidden/>
              </w:rPr>
              <w:instrText xml:space="preserve"> PAGEREF _Toc515224436 \h </w:instrText>
            </w:r>
            <w:r w:rsidR="005E271C">
              <w:rPr>
                <w:noProof/>
                <w:webHidden/>
              </w:rPr>
            </w:r>
            <w:r w:rsidR="005E271C">
              <w:rPr>
                <w:noProof/>
                <w:webHidden/>
              </w:rPr>
              <w:fldChar w:fldCharType="separate"/>
            </w:r>
            <w:r w:rsidR="005E271C">
              <w:rPr>
                <w:noProof/>
                <w:webHidden/>
              </w:rPr>
              <w:t>6</w:t>
            </w:r>
            <w:r w:rsidR="005E271C">
              <w:rPr>
                <w:noProof/>
                <w:webHidden/>
              </w:rPr>
              <w:fldChar w:fldCharType="end"/>
            </w:r>
          </w:hyperlink>
        </w:p>
        <w:p w14:paraId="524E97AC" w14:textId="3A0F90E4" w:rsidR="00167F77" w:rsidRDefault="00167F77">
          <w:r>
            <w:rPr>
              <w:b/>
              <w:bCs/>
            </w:rPr>
            <w:fldChar w:fldCharType="end"/>
          </w:r>
        </w:p>
      </w:sdtContent>
    </w:sdt>
    <w:p w14:paraId="2695B3D8" w14:textId="77777777" w:rsidR="0003698F" w:rsidRDefault="0003698F"/>
    <w:p w14:paraId="58211E44" w14:textId="77777777" w:rsidR="0003698F" w:rsidRDefault="0003698F"/>
    <w:p w14:paraId="0992EFE9" w14:textId="77777777" w:rsidR="0003698F" w:rsidRDefault="0003698F"/>
    <w:p w14:paraId="650A674D" w14:textId="77777777" w:rsidR="0003698F" w:rsidRDefault="0003698F"/>
    <w:p w14:paraId="5B29F4E0" w14:textId="77777777" w:rsidR="0003698F" w:rsidRDefault="0003698F"/>
    <w:p w14:paraId="73A41189" w14:textId="77777777" w:rsidR="0003698F" w:rsidRDefault="0003698F"/>
    <w:p w14:paraId="78419EA4" w14:textId="77777777" w:rsidR="0003698F" w:rsidRDefault="0003698F"/>
    <w:p w14:paraId="086FECBF" w14:textId="77777777" w:rsidR="0003698F" w:rsidRDefault="0003698F"/>
    <w:p w14:paraId="48DA15E8" w14:textId="77777777" w:rsidR="0003698F" w:rsidRDefault="0003698F"/>
    <w:p w14:paraId="718739CC" w14:textId="77777777" w:rsidR="0003698F" w:rsidRDefault="0003698F"/>
    <w:p w14:paraId="6BC1431D" w14:textId="77777777" w:rsidR="0003698F" w:rsidRDefault="0003698F"/>
    <w:p w14:paraId="7038A10D" w14:textId="77777777" w:rsidR="0003698F" w:rsidRDefault="0003698F"/>
    <w:p w14:paraId="478750C1" w14:textId="77777777" w:rsidR="0003698F" w:rsidRDefault="0003698F"/>
    <w:p w14:paraId="2D31DEA5" w14:textId="77777777" w:rsidR="0003698F" w:rsidRDefault="0003698F"/>
    <w:p w14:paraId="6D37344F" w14:textId="77777777" w:rsidR="0003698F" w:rsidRDefault="0003698F"/>
    <w:p w14:paraId="79DEA8C4" w14:textId="77777777" w:rsidR="0003698F" w:rsidRDefault="0003698F"/>
    <w:p w14:paraId="6DFD60F6" w14:textId="77777777" w:rsidR="0003698F" w:rsidRDefault="0003698F"/>
    <w:p w14:paraId="2C7D9DA7" w14:textId="77777777" w:rsidR="0003698F" w:rsidRDefault="0003698F"/>
    <w:p w14:paraId="6A15D2E0" w14:textId="77777777" w:rsidR="0003698F" w:rsidRDefault="0003698F"/>
    <w:p w14:paraId="6247D8F4" w14:textId="77777777" w:rsidR="0003698F" w:rsidRDefault="0003698F"/>
    <w:p w14:paraId="795AF2F6" w14:textId="77777777" w:rsidR="0003698F" w:rsidRDefault="0003698F"/>
    <w:p w14:paraId="3127BDE8" w14:textId="77777777" w:rsidR="0003698F" w:rsidRDefault="0003698F"/>
    <w:p w14:paraId="5CAD2E8B" w14:textId="77777777" w:rsidR="0003698F" w:rsidRDefault="0003698F"/>
    <w:p w14:paraId="7ADF6C59" w14:textId="77777777" w:rsidR="0003698F" w:rsidRDefault="0003698F"/>
    <w:p w14:paraId="684C9B13" w14:textId="77777777" w:rsidR="0003698F" w:rsidRDefault="0003698F"/>
    <w:p w14:paraId="5DE614C6" w14:textId="77777777" w:rsidR="0003698F" w:rsidRDefault="0003698F"/>
    <w:p w14:paraId="5EB7C6D8" w14:textId="77777777" w:rsidR="0003698F" w:rsidRDefault="0003698F"/>
    <w:p w14:paraId="4B544148" w14:textId="77777777" w:rsidR="0003698F" w:rsidRDefault="0003698F"/>
    <w:p w14:paraId="7A5947CF" w14:textId="77777777" w:rsidR="0003698F" w:rsidRDefault="0003698F"/>
    <w:p w14:paraId="4E24DC8A" w14:textId="77777777" w:rsidR="0003698F" w:rsidRDefault="0003698F"/>
    <w:p w14:paraId="772D7C36" w14:textId="77777777" w:rsidR="0003698F" w:rsidRDefault="0003698F"/>
    <w:p w14:paraId="27031AE8" w14:textId="77777777" w:rsidR="0003698F" w:rsidRDefault="0003698F"/>
    <w:p w14:paraId="3D2BF05A" w14:textId="77777777" w:rsidR="0003698F" w:rsidRDefault="0003698F"/>
    <w:p w14:paraId="1B9ED650" w14:textId="77777777" w:rsidR="0003698F" w:rsidRPr="002E65FE" w:rsidRDefault="0003698F" w:rsidP="00167F77">
      <w:pPr>
        <w:pStyle w:val="Titre1"/>
      </w:pPr>
      <w:bookmarkStart w:id="0" w:name="_Toc515224428"/>
      <w:r w:rsidRPr="002E65FE">
        <w:t>Présentation de l’entreprise</w:t>
      </w:r>
      <w:bookmarkEnd w:id="0"/>
    </w:p>
    <w:p w14:paraId="37908D09" w14:textId="77777777" w:rsidR="0003698F" w:rsidRDefault="0003698F" w:rsidP="0003698F"/>
    <w:p w14:paraId="3F7F612B" w14:textId="77777777" w:rsidR="0003698F" w:rsidRDefault="0003698F" w:rsidP="0003698F"/>
    <w:p w14:paraId="7526538C" w14:textId="77777777" w:rsidR="00E94A0C" w:rsidRDefault="00E94A0C">
      <w:bookmarkStart w:id="1" w:name="_GoBack"/>
      <w:bookmarkEnd w:id="1"/>
      <w:r>
        <w:br w:type="page"/>
      </w:r>
    </w:p>
    <w:p w14:paraId="7F66FE03" w14:textId="561C47BD" w:rsidR="00B822A4" w:rsidRDefault="00B822A4" w:rsidP="00167F77">
      <w:pPr>
        <w:pStyle w:val="Titre1"/>
      </w:pPr>
      <w:bookmarkStart w:id="2" w:name="_Toc515224430"/>
      <w:r>
        <w:lastRenderedPageBreak/>
        <w:t>Base de donnée :</w:t>
      </w:r>
      <w:bookmarkEnd w:id="2"/>
    </w:p>
    <w:p w14:paraId="5A6020F0" w14:textId="5120CBF3" w:rsidR="0003698F" w:rsidRDefault="00B822A4" w:rsidP="00B822A4">
      <w:pPr>
        <w:pStyle w:val="Titre2"/>
      </w:pPr>
      <w:bookmarkStart w:id="3" w:name="_Toc515224431"/>
      <w:r>
        <w:t xml:space="preserve">Version </w:t>
      </w:r>
      <w:r w:rsidR="00DF2B26">
        <w:t>0.</w:t>
      </w:r>
      <w:r w:rsidR="00CD7E7F">
        <w:t>1</w:t>
      </w:r>
      <w:r w:rsidR="00E94A0C">
        <w:t>:</w:t>
      </w:r>
      <w:bookmarkEnd w:id="3"/>
    </w:p>
    <w:p w14:paraId="34DC736D" w14:textId="77777777" w:rsidR="00E94A0C" w:rsidRDefault="00E94A0C">
      <w:r>
        <w:rPr>
          <w:noProof/>
          <w:lang w:eastAsia="fr-FR"/>
        </w:rPr>
        <w:drawing>
          <wp:inline distT="0" distB="0" distL="0" distR="0" wp14:anchorId="206DA6BF" wp14:editId="29A2A369">
            <wp:extent cx="5760720" cy="28168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-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E715" w14:textId="4E991A2B" w:rsidR="00E94A0C" w:rsidRDefault="00E94A0C"/>
    <w:p w14:paraId="179B7495" w14:textId="77777777" w:rsidR="00CD7E7F" w:rsidRDefault="00CD7E7F"/>
    <w:p w14:paraId="5118AE2E" w14:textId="5F5C97D3" w:rsidR="00CD7E7F" w:rsidRDefault="00CD7E7F"/>
    <w:p w14:paraId="7E395BCE" w14:textId="3780E15A" w:rsidR="00CD7E7F" w:rsidRDefault="00CD7E7F"/>
    <w:p w14:paraId="665202C0" w14:textId="107B15C8" w:rsidR="00CD7E7F" w:rsidRDefault="00CD7E7F"/>
    <w:p w14:paraId="5CFF61E3" w14:textId="2C296484" w:rsidR="00CD7E7F" w:rsidRDefault="00CD7E7F"/>
    <w:p w14:paraId="4B01EA67" w14:textId="330AAEE1" w:rsidR="00CD7E7F" w:rsidRDefault="00CD7E7F"/>
    <w:p w14:paraId="3BE3B30C" w14:textId="02725322" w:rsidR="00CD7E7F" w:rsidRDefault="00CD7E7F"/>
    <w:p w14:paraId="76EBF812" w14:textId="42F51F83" w:rsidR="00CD7E7F" w:rsidRDefault="00CD7E7F"/>
    <w:p w14:paraId="50C6C1A6" w14:textId="3B7BFA49" w:rsidR="00CD7E7F" w:rsidRDefault="00CD7E7F"/>
    <w:p w14:paraId="1E3D9D56" w14:textId="5736B880" w:rsidR="00CD7E7F" w:rsidRDefault="00CD7E7F"/>
    <w:p w14:paraId="6950D818" w14:textId="4A03AB9B" w:rsidR="00CD7E7F" w:rsidRDefault="00CD7E7F"/>
    <w:p w14:paraId="09DB3C25" w14:textId="34881596" w:rsidR="00CD7E7F" w:rsidRDefault="00CD7E7F"/>
    <w:p w14:paraId="63B0EEF6" w14:textId="687C2415" w:rsidR="00CD7E7F" w:rsidRDefault="00CD7E7F"/>
    <w:p w14:paraId="7D81387B" w14:textId="7298BD17" w:rsidR="00CD7E7F" w:rsidRDefault="00CD7E7F" w:rsidP="00B822A4">
      <w:pPr>
        <w:pStyle w:val="Titre2"/>
      </w:pPr>
      <w:bookmarkStart w:id="4" w:name="_Toc515224432"/>
      <w:r>
        <w:lastRenderedPageBreak/>
        <w:t>Version 0.2</w:t>
      </w:r>
      <w:bookmarkEnd w:id="4"/>
    </w:p>
    <w:p w14:paraId="5661B2DF" w14:textId="7A1260E6" w:rsidR="00E94A0C" w:rsidRDefault="00E94A0C">
      <w:r>
        <w:rPr>
          <w:noProof/>
          <w:lang w:eastAsia="fr-FR"/>
        </w:rPr>
        <w:drawing>
          <wp:inline distT="0" distB="0" distL="0" distR="0" wp14:anchorId="197A40C1" wp14:editId="0212DEB2">
            <wp:extent cx="5760720" cy="25450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-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5031" w14:textId="61FE17E6" w:rsidR="00CD7E7F" w:rsidRDefault="00CD7E7F"/>
    <w:p w14:paraId="6BE7C5A4" w14:textId="3DBBB108" w:rsidR="00CD7E7F" w:rsidRDefault="00CD7E7F" w:rsidP="00B822A4">
      <w:pPr>
        <w:pStyle w:val="Titre2"/>
      </w:pPr>
      <w:bookmarkStart w:id="5" w:name="_Toc515224433"/>
      <w:r>
        <w:t>Version 0.3 :</w:t>
      </w:r>
      <w:bookmarkEnd w:id="5"/>
    </w:p>
    <w:p w14:paraId="7D17EF39" w14:textId="7D32B3EC" w:rsidR="00E94A0C" w:rsidRDefault="00CD7E7F">
      <w:r>
        <w:rPr>
          <w:noProof/>
          <w:lang w:eastAsia="fr-FR"/>
        </w:rPr>
        <w:drawing>
          <wp:inline distT="0" distB="0" distL="0" distR="0" wp14:anchorId="59C0147E" wp14:editId="4E81A6BA">
            <wp:extent cx="5760720" cy="40773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st-si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659D" w14:textId="12C502BA" w:rsidR="00B822A4" w:rsidRDefault="00B822A4"/>
    <w:p w14:paraId="2B06470E" w14:textId="79F556B4" w:rsidR="00B822A4" w:rsidRDefault="00B822A4"/>
    <w:p w14:paraId="2959AC0B" w14:textId="77777777" w:rsidR="00B822A4" w:rsidRDefault="00B822A4" w:rsidP="00B822A4">
      <w:pPr>
        <w:pStyle w:val="Titre1"/>
      </w:pPr>
    </w:p>
    <w:p w14:paraId="540C35A5" w14:textId="365D0370" w:rsidR="00B822A4" w:rsidRDefault="00B822A4" w:rsidP="00B822A4">
      <w:pPr>
        <w:pStyle w:val="Titre1"/>
      </w:pPr>
      <w:bookmarkStart w:id="6" w:name="_Toc515224434"/>
      <w:r>
        <w:t>Classes (UML) :</w:t>
      </w:r>
      <w:bookmarkEnd w:id="6"/>
    </w:p>
    <w:p w14:paraId="642176A4" w14:textId="1125CE75" w:rsidR="00B822A4" w:rsidRDefault="00B822A4" w:rsidP="00B822A4"/>
    <w:p w14:paraId="726E0B88" w14:textId="7AB582B1" w:rsidR="00B822A4" w:rsidRPr="00B822A4" w:rsidRDefault="00B822A4" w:rsidP="00B822A4">
      <w:pPr>
        <w:pStyle w:val="Titre2"/>
      </w:pPr>
      <w:bookmarkStart w:id="7" w:name="_Toc515224435"/>
      <w:r>
        <w:t>Version 1.0 :</w:t>
      </w:r>
      <w:bookmarkEnd w:id="7"/>
    </w:p>
    <w:p w14:paraId="3D7CD09B" w14:textId="55BBCE08" w:rsidR="00B822A4" w:rsidRDefault="00B822A4">
      <w:r>
        <w:rPr>
          <w:noProof/>
          <w:lang w:eastAsia="fr-FR"/>
        </w:rPr>
        <w:drawing>
          <wp:inline distT="0" distB="0" distL="0" distR="0" wp14:anchorId="5F5A8A35" wp14:editId="2F74F0FE">
            <wp:extent cx="5610225" cy="30003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-classes-diagram-gesth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EC57" w14:textId="3FFF1BD1" w:rsidR="00B822A4" w:rsidRDefault="00B822A4"/>
    <w:p w14:paraId="38DAE915" w14:textId="5FE9C900" w:rsidR="00B822A4" w:rsidRDefault="00B822A4" w:rsidP="00B822A4">
      <w:pPr>
        <w:pStyle w:val="Titre2"/>
      </w:pPr>
      <w:bookmarkStart w:id="8" w:name="_Toc515224436"/>
      <w:r>
        <w:t>Version 2.0 :</w:t>
      </w:r>
      <w:bookmarkEnd w:id="8"/>
    </w:p>
    <w:p w14:paraId="26D0E98E" w14:textId="511497B8" w:rsidR="00B822A4" w:rsidRDefault="00B822A4"/>
    <w:p w14:paraId="1E0D51B0" w14:textId="25C2D2FD" w:rsidR="00B822A4" w:rsidRDefault="00B822A4">
      <w:r>
        <w:rPr>
          <w:noProof/>
          <w:lang w:eastAsia="fr-FR"/>
        </w:rPr>
        <w:drawing>
          <wp:inline distT="0" distB="0" distL="0" distR="0" wp14:anchorId="3E250103" wp14:editId="29CFB93B">
            <wp:extent cx="5760720" cy="34067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A-GESTv2Cla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2A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74FE0" w14:textId="77777777" w:rsidR="005E7AAE" w:rsidRDefault="005E7AAE" w:rsidP="004E7197">
      <w:pPr>
        <w:spacing w:after="0"/>
      </w:pPr>
      <w:r>
        <w:separator/>
      </w:r>
    </w:p>
  </w:endnote>
  <w:endnote w:type="continuationSeparator" w:id="0">
    <w:p w14:paraId="46003C3B" w14:textId="77777777" w:rsidR="005E7AAE" w:rsidRDefault="005E7AAE" w:rsidP="004E7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 Cond">
    <w:altName w:val="Open Sans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56ED" w14:textId="77777777" w:rsidR="00635766" w:rsidRPr="00635766" w:rsidRDefault="005E7AAE" w:rsidP="00635766">
    <w:pPr>
      <w:pStyle w:val="Pieddepage"/>
      <w:jc w:val="center"/>
      <w:rPr>
        <w:rFonts w:ascii="Agency FB" w:hAnsi="Agency FB"/>
      </w:rPr>
    </w:pPr>
    <w:sdt>
      <w:sdtPr>
        <w:rPr>
          <w:rFonts w:ascii="Agency FB" w:hAnsi="Agency FB"/>
        </w:rPr>
        <w:id w:val="2116790013"/>
        <w:docPartObj>
          <w:docPartGallery w:val="Page Numbers (Bottom of Page)"/>
          <w:docPartUnique/>
        </w:docPartObj>
      </w:sdtPr>
      <w:sdtEndPr/>
      <w:sdtContent>
        <w:r w:rsidR="00546E99" w:rsidRPr="00546E99">
          <w:rPr>
            <w:rFonts w:ascii="Agency FB" w:hAnsi="Agency FB"/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31D9E79A" wp14:editId="0F96DEC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C92B9B" w14:textId="4F4DF394" w:rsidR="00546E99" w:rsidRDefault="00546E99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F7F39" w:rsidRPr="009F7F39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D9E79A" id="Groupe 5" o:spid="_x0000_s1028" style="position:absolute;left:0;text-align:left;margin-left:0;margin-top:0;width:34.4pt;height:56.45pt;z-index:251662336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f6WE&#10;7WoDAAAl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4C92B9B" w14:textId="4F4DF394" w:rsidR="00546E99" w:rsidRDefault="00546E99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F7F39" w:rsidRPr="009F7F39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546E99">
      <w:rPr>
        <w:rFonts w:ascii="Agency FB" w:hAnsi="Agency FB"/>
      </w:rPr>
      <w:t>TOUJOURS DANS LA BONNE DIRECTION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09DC" w14:textId="77777777" w:rsidR="005E7AAE" w:rsidRDefault="005E7AAE" w:rsidP="004E7197">
      <w:pPr>
        <w:spacing w:after="0"/>
      </w:pPr>
      <w:r>
        <w:separator/>
      </w:r>
    </w:p>
  </w:footnote>
  <w:footnote w:type="continuationSeparator" w:id="0">
    <w:p w14:paraId="68D22AA7" w14:textId="77777777" w:rsidR="005E7AAE" w:rsidRDefault="005E7AAE" w:rsidP="004E71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5A39" w14:textId="77777777" w:rsidR="003F73E1" w:rsidRDefault="003F73E1" w:rsidP="004E7197">
    <w:pPr>
      <w:pStyle w:val="En-tte"/>
      <w:jc w:val="center"/>
      <w:rPr>
        <w:noProof/>
        <w:lang w:eastAsia="fr-FR"/>
      </w:rPr>
    </w:pPr>
  </w:p>
  <w:p w14:paraId="19202589" w14:textId="77777777" w:rsidR="004E7197" w:rsidRDefault="003F73E1" w:rsidP="004E7197">
    <w:pPr>
      <w:pStyle w:val="En-tte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6695FD" wp14:editId="7794CDF8">
              <wp:simplePos x="0" y="0"/>
              <wp:positionH relativeFrom="margin">
                <wp:align>left</wp:align>
              </wp:positionH>
              <wp:positionV relativeFrom="paragraph">
                <wp:posOffset>197182</wp:posOffset>
              </wp:positionV>
              <wp:extent cx="1923415" cy="356870"/>
              <wp:effectExtent l="0" t="0" r="635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3415" cy="3568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ED5E59" w14:textId="77777777" w:rsidR="000E04A9" w:rsidRPr="000E04A9" w:rsidRDefault="000E04A9" w:rsidP="000E04A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0E04A9">
                            <w:rPr>
                              <w:rFonts w:ascii="Agency FB" w:hAnsi="Agency FB"/>
                            </w:rPr>
                            <w:t>Ambition - Confiance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695F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0;margin-top:15.55pt;width:151.45pt;height:28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" fillcolor="white [3201]" stroked="f" strokeweight=".5pt">
              <v:textbox>
                <w:txbxContent>
                  <w:p w14:paraId="29ED5E59" w14:textId="77777777" w:rsidR="000E04A9" w:rsidRPr="000E04A9" w:rsidRDefault="000E04A9" w:rsidP="000E04A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0E04A9">
                      <w:rPr>
                        <w:rFonts w:ascii="Agency FB" w:hAnsi="Agency FB"/>
                      </w:rPr>
                      <w:t>Ambition - Confiance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AE92BD" wp14:editId="1E402904">
              <wp:simplePos x="0" y="0"/>
              <wp:positionH relativeFrom="column">
                <wp:posOffset>4037330</wp:posOffset>
              </wp:positionH>
              <wp:positionV relativeFrom="paragraph">
                <wp:posOffset>206402</wp:posOffset>
              </wp:positionV>
              <wp:extent cx="1485900" cy="381663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3816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008FC0" w14:textId="77777777" w:rsidR="000E04A9" w:rsidRPr="000E04A9" w:rsidRDefault="000E04A9" w:rsidP="000E04A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0E04A9">
                            <w:rPr>
                              <w:rFonts w:ascii="Agency FB" w:hAnsi="Agency FB"/>
                            </w:rPr>
                            <w:t>Economie - Qualité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AE92BD" id="Zone de texte 3" o:spid="_x0000_s1027" type="#_x0000_t202" style="position:absolute;left:0;text-align:left;margin-left:317.9pt;margin-top:16.25pt;width:117pt;height:30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" fillcolor="white [3201]" stroked="f" strokeweight=".5pt">
              <v:textbox>
                <w:txbxContent>
                  <w:p w14:paraId="1F008FC0" w14:textId="77777777" w:rsidR="000E04A9" w:rsidRPr="000E04A9" w:rsidRDefault="000E04A9" w:rsidP="000E04A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0E04A9">
                      <w:rPr>
                        <w:rFonts w:ascii="Agency FB" w:hAnsi="Agency FB"/>
                      </w:rPr>
                      <w:t>Economie - Qualité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1E723574" wp14:editId="1E79630F">
          <wp:extent cx="890546" cy="855795"/>
          <wp:effectExtent l="0" t="0" r="5080" b="190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CEQv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00" cy="897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E6A"/>
    <w:multiLevelType w:val="hybridMultilevel"/>
    <w:tmpl w:val="141612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0C"/>
    <w:rsid w:val="0003698F"/>
    <w:rsid w:val="00037773"/>
    <w:rsid w:val="000B6F2A"/>
    <w:rsid w:val="000E04A9"/>
    <w:rsid w:val="00167F77"/>
    <w:rsid w:val="00394019"/>
    <w:rsid w:val="003F73E1"/>
    <w:rsid w:val="004E7197"/>
    <w:rsid w:val="00546E99"/>
    <w:rsid w:val="005E271C"/>
    <w:rsid w:val="005E7AAE"/>
    <w:rsid w:val="00621B28"/>
    <w:rsid w:val="00635766"/>
    <w:rsid w:val="006B0C97"/>
    <w:rsid w:val="00800BE8"/>
    <w:rsid w:val="009252DD"/>
    <w:rsid w:val="009F7F39"/>
    <w:rsid w:val="00B336D0"/>
    <w:rsid w:val="00B822A4"/>
    <w:rsid w:val="00C96946"/>
    <w:rsid w:val="00CD7E7F"/>
    <w:rsid w:val="00D43C07"/>
    <w:rsid w:val="00DF1EA1"/>
    <w:rsid w:val="00DF2B26"/>
    <w:rsid w:val="00E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90D42"/>
  <w15:chartTrackingRefBased/>
  <w15:docId w15:val="{36C9898F-58AF-433F-816B-17DEDBB8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7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7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719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197"/>
  </w:style>
  <w:style w:type="paragraph" w:styleId="Pieddepage">
    <w:name w:val="footer"/>
    <w:basedOn w:val="Normal"/>
    <w:link w:val="PieddepageCar"/>
    <w:uiPriority w:val="99"/>
    <w:unhideWhenUsed/>
    <w:rsid w:val="004E719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E7197"/>
  </w:style>
  <w:style w:type="paragraph" w:styleId="Paragraphedeliste">
    <w:name w:val="List Paragraph"/>
    <w:basedOn w:val="Normal"/>
    <w:uiPriority w:val="34"/>
    <w:qFormat/>
    <w:rsid w:val="000369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67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7F77"/>
    <w:pPr>
      <w:spacing w:line="259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7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67F7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67F7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67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oba\Google%20Drive\AFORP\Ace%20Q\Ace_Quality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F546D-2489-45E6-8C41-6E7E306C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Ace_QualityV2</Template>
  <TotalTime>275</TotalTime>
  <Pages>6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Dernergizer</dc:creator>
  <cp:keywords/>
  <dc:description/>
  <cp:lastModifiedBy>Dansoko Boubakar</cp:lastModifiedBy>
  <cp:revision>10</cp:revision>
  <dcterms:created xsi:type="dcterms:W3CDTF">2018-05-22T21:10:00Z</dcterms:created>
  <dcterms:modified xsi:type="dcterms:W3CDTF">2019-01-08T17:40:00Z</dcterms:modified>
</cp:coreProperties>
</file>